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-304800</wp:posOffset>
                </wp:positionV>
                <wp:extent cx="6978650" cy="560705"/>
                <wp:effectExtent l="0" t="0" r="0" b="0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0" cy="560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姓名：张博文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求职意向：web前端工程师岗位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kern w:val="24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kern w:val="24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薪资：面议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83C6" w:themeColor="accent6"/>
                                <w:kern w:val="24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65pt;margin-top:-24pt;height:44.15pt;width:549.5pt;z-index:251763712;mso-width-relative:page;mso-height-relative:page;" filled="f" stroked="f" coordsize="21600,21600" o:gfxdata="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FPg1g3AAAAAsBAAAPAAAAAAAAAAEAIAAAACIAAABk&#10;cnMvZG93bnJldi54bWxQSwECFAAUAAAACACHTuJAyDbzHJABAAD7AgAADgAAAAAAAAABACAAAAAr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姓名：张博文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求职意向：web前端工程师岗位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kern w:val="24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kern w:val="24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薪资：面议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83C6" w:themeColor="accent6"/>
                          <w:kern w:val="24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-750570</wp:posOffset>
                </wp:positionV>
                <wp:extent cx="6684645" cy="409575"/>
                <wp:effectExtent l="0" t="0" r="0" b="0"/>
                <wp:wrapNone/>
                <wp:docPr id="1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409575"/>
                          <a:chOff x="7669" y="4469"/>
                          <a:chExt cx="10527" cy="1763"/>
                        </a:xfrm>
                      </wpg:grpSpPr>
                      <wps:wsp>
                        <wps:cNvPr id="12" name="直接连接符 37"/>
                        <wps:cNvCnPr/>
                        <wps:spPr>
                          <a:xfrm>
                            <a:off x="7775" y="598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文本框 73"/>
                        <wps:cNvSpPr txBox="1"/>
                        <wps:spPr>
                          <a:xfrm>
                            <a:off x="7669" y="4469"/>
                            <a:ext cx="2068" cy="1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83C6" w:themeColor="accent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83C6" w:themeColor="accent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58.05pt;margin-top:-59.1pt;height:32.25pt;width:526.35pt;z-index:252305408;mso-width-relative:page;mso-height-relative:page;" coordorigin="7669,4469" coordsize="10527,1763" o:gfxdata="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DWQ2DR3AAAAA0BAAAPAAAAAAAAAAEAIAAAACIA&#10;AABkcnMvZG93bnJldi54bWxQSwECFAAUAAAACACHTuJADK74QOkCAACJBgAADgAAAAAAAAABACAA&#10;AAArAQAAZHJzL2Uyb0RvYy54bWxQSwUGAAAAAAYABgBZAQAAhgYAAAAA&#10;">
                <o:lock v:ext="edit" aspectratio="f"/>
                <v:line id="直接连接符 37" o:spid="_x0000_s1026" o:spt="20" style="position:absolute;left:7775;top:5984;height:0;width:10421;" filled="f" stroked="t" coordsize="21600,21600" o:gfxdata="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8/I/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3" o:spid="_x0000_s1026" o:spt="202" type="#_x0000_t202" style="position:absolute;left:7669;top:4469;height:1763;width:2068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83C6" w:themeColor="accent6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83C6" w:themeColor="accent6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-860425</wp:posOffset>
                </wp:positionV>
                <wp:extent cx="257810" cy="257810"/>
                <wp:effectExtent l="0" t="0" r="8890" b="889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5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2.4pt;margin-top:-67.75pt;height:20.3pt;width:20.3pt;z-index:251553792;v-text-anchor:middle;mso-width-relative:page;mso-height-relative:page;" fillcolor="#FFFFFF" filled="t" stroked="f" coordsize="900473,900473" o:gfxdata="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1u9eZ2wAAAA4BAAAPAAAAAAAA&#10;AAEAIAAAACIAAABkcnMvZG93bnJldi54bWxQSwECFAAUAAAACACHTuJA7FAhiiwDAACeCAAADgAA&#10;AAAAAAABACAAAAAqAQAAZHJzL2Uyb0RvYy54bWxQSwUGAAAAAAYABgBZAQAAyAYAAAAA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  <w:r>
        <w:rPr>
          <w:b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-731520</wp:posOffset>
                </wp:positionH>
                <wp:positionV relativeFrom="paragraph">
                  <wp:posOffset>16510</wp:posOffset>
                </wp:positionV>
                <wp:extent cx="6779260" cy="851535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260" cy="851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岁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18211132604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4年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18211132604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.com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到岗时间：随时到岗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6pt;margin-top:1.3pt;height:67.05pt;width:533.8pt;mso-position-horizontal-relative:margin;z-index:251694080;mso-width-relative:page;mso-height-relative:page;" filled="f" stroked="f" coordsize="21600,21600" o:gfxdata="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Emqh61wAAAAoBAAAPAAAAAAAA&#10;AAEAIAAAACIAAABkcnMvZG93bnJldi54bWxQSwECFAAUAAAACACHTuJAVFkgJqEBAAAT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岁 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18211132604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工作经验：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4年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18211132604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.com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到岗时间：随时到岗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margin">
                  <wp:posOffset>-682625</wp:posOffset>
                </wp:positionH>
                <wp:positionV relativeFrom="paragraph">
                  <wp:posOffset>7866380</wp:posOffset>
                </wp:positionV>
                <wp:extent cx="6614795" cy="11372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795" cy="11372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2019.12 - 至今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中铁建网络信息科技有限公司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负责公共组件开发，项目模块开发，解决技术难点；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负责前端页面的开发制作和维护，配合后端开发人员实现页面、界面相关功能；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left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75pt;margin-top:619.4pt;height:89.55pt;width:520.85pt;mso-position-horizontal-relative:margin;z-index:252113920;mso-width-relative:page;mso-height-relative:page;" filled="f" stroked="f" coordsize="21600,21600" o:gfxdata="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HszPEHaAAAADgEAAA8AAAAA&#10;AAAAAQAgAAAAIgAAAGRycy9kb3ducmV2LnhtbFBLAQIUABQAAAAIAIdO4kCktRKyoAEAABA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2019.12 - 至今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中铁建网络信息科技有限公司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web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负责公共组件开发，项目模块开发，解决技术难点；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负责前端页面的开发制作和维护，配合后端开发人员实现页面、界面相关功能；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left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7407275</wp:posOffset>
                </wp:positionV>
                <wp:extent cx="6672580" cy="361950"/>
                <wp:effectExtent l="0" t="0" r="0" b="0"/>
                <wp:wrapNone/>
                <wp:docPr id="7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2580" cy="361939"/>
                          <a:chOff x="5897" y="11708"/>
                          <a:chExt cx="10508" cy="2665"/>
                        </a:xfrm>
                      </wpg:grpSpPr>
                      <wps:wsp>
                        <wps:cNvPr id="4" name="直接连接符 40"/>
                        <wps:cNvCnPr/>
                        <wps:spPr>
                          <a:xfrm>
                            <a:off x="5984" y="14373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文本框 82"/>
                        <wps:cNvSpPr txBox="1"/>
                        <wps:spPr>
                          <a:xfrm>
                            <a:off x="5897" y="11708"/>
                            <a:ext cx="2068" cy="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b/>
                                  <w:bCs w:val="0"/>
                                  <w:color w:val="2683C6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56.5pt;margin-top:583.25pt;height:28.5pt;width:525.4pt;z-index:251551744;mso-width-relative:page;mso-height-relative:page;" coordorigin="5897,11708" coordsize="10508,2665" o:gfxdata="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HL7K2fdAAAADgEAAA8AAAAAAAAAAQAgAAAAIgAA&#10;AGRycy9kb3ducmV2LnhtbFBLAQIUABQAAAAIAIdO4kDbURb+5wIAAIkGAAAOAAAAAAAAAAEAIAAA&#10;ACwBAABkcnMvZTJvRG9jLnhtbFBLBQYAAAAABgAGAFkBAACFBgAAAAA=&#10;">
                <o:lock v:ext="edit" aspectratio="f"/>
                <v:line id="直接连接符 40" o:spid="_x0000_s1026" o:spt="20" style="position:absolute;left:5984;top:14373;height:0;width:10421;" filled="f" stroked="t" coordsize="21600,21600" o:gfxdata="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BlV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2" o:spid="_x0000_s1026" o:spt="202" type="#_x0000_t202" style="position:absolute;left:5897;top:11708;height:2314;width:2068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b/>
                            <w:bCs w:val="0"/>
                            <w:color w:val="2683C6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margin">
                  <wp:posOffset>-732790</wp:posOffset>
                </wp:positionH>
                <wp:positionV relativeFrom="paragraph">
                  <wp:posOffset>2102485</wp:posOffset>
                </wp:positionV>
                <wp:extent cx="6630035" cy="5487035"/>
                <wp:effectExtent l="0" t="0" r="0" b="0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035" cy="5487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OLE_LINK6"/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熟练掌握HTML/CSS/Java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cript等基本前端开发技术；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熟练掌握原生的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JavaScript语言的DOM，BOM、以及继承、原型链、闭包、递归等，了解Es6新语法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标准，熟悉页面架构和布局，对表现与数据分离、Web语义化等有深刻理解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熟练掌握jQuery等前端开发类库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，能使用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jQuery及其他插件实现项目对应的模块功能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less预编译语言，熟练掌握flex布局，流式布局，响应式布局，less+rem布局等布局方式，并能够处理主流浏览器的兼容问题；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AJAX技术以及模板引擎与后台进行数据的交互，实现异步通信以及数据的渲染和页面的局部刷新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深入理解JSONP跨域的原理以及使用JSONP和CORS与服务器代理等方式实现跨域问题，掌握JSON的语法数据交互格式；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熟练使用各种web前端框架、类库和插件进行网页开发和响应式开发，如：框架：Vue 、React、Bootstrap；类库：jQuery、Zepto.js ; 插件：Swiper.js 、Fullpage.js 、JeDate.js  ; UI组件：ElementUI;看过jQuery源码、了解Vue原理；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对前端工程化与模块化开发以及前端构建项目工具等有一定了解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Vue.js进行项目开发， 以及vue全家桶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包括利用Vue-Cli搭建手脚架，利用Vue-Router完成路由导航，利用Vuex进行状态管理等等；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400" w:firstLineChars="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node.js和Express框架； 了解node-crawler 、MySQL；</w:t>
                            </w:r>
                            <w:bookmarkEnd w:id="0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7pt;margin-top:165.55pt;height:432.05pt;width:522.05pt;mso-position-horizontal-relative:margin;z-index:251601920;mso-width-relative:page;mso-height-relative:page;" filled="f" stroked="f" coordsize="21600,21600" o:gfxdata="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f8pcwNoAAAANAQAADwAAAAAA&#10;AAABACAAAAAiAAAAZHJzL2Rvd25yZXYueG1sUEsBAhQAFAAAAAgAh07iQAWu6aafAQAAFA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0" w:name="OLE_LINK6"/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熟练掌握HTML/CSS/Java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cript等基本前端开发技术；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熟练掌握原生的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JavaScript语言的DOM，BOM、以及继承、原型链、闭包、递归等，了解Es6新语法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标准，熟悉页面架构和布局，对表现与数据分离、Web语义化等有深刻理解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熟练掌握jQuery等前端开发类库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，能使用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jQuery及其他插件实现项目对应的模块功能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less预编译语言，熟练掌握flex布局，流式布局，响应式布局，less+rem布局等布局方式，并能够处理主流浏览器的兼容问题；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AJAX技术以及模板引擎与后台进行数据的交互，实现异步通信以及数据的渲染和页面的局部刷新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深入理解JSONP跨域的原理以及使用JSONP和CORS与服务器代理等方式实现跨域问题，掌握JSON的语法数据交互格式；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熟练使用各种web前端框架、类库和插件进行网页开发和响应式开发，如：框架：Vue 、React、Bootstrap；类库：jQuery、Zepto.js ; 插件：Swiper.js 、Fullpage.js 、JeDate.js  ; UI组件：ElementUI;看过jQuery源码、了解Vue原理；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熟悉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对前端工程化与模块化开发以及前端构建项目工具等有一定了解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熟练应用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Vue.js进行项目开发， 以及vue全家桶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包括利用Vue-Cli搭建手脚架，利用Vue-Router完成路由导航，利用Vuex进行状态管理等等；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400" w:firstLineChars="0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node.js和Express框架； 了解node-crawler 、MySQL；</w:t>
                      </w:r>
                      <w:bookmarkEnd w:id="0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574675</wp:posOffset>
                </wp:positionV>
                <wp:extent cx="6696075" cy="330835"/>
                <wp:effectExtent l="0" t="0" r="0" b="0"/>
                <wp:wrapNone/>
                <wp:docPr id="3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330833"/>
                          <a:chOff x="7651" y="2996"/>
                          <a:chExt cx="10545" cy="1855"/>
                        </a:xfrm>
                      </wpg:grpSpPr>
                      <wps:wsp>
                        <wps:cNvPr id="27" name="直接连接符 37"/>
                        <wps:cNvCnPr/>
                        <wps:spPr>
                          <a:xfrm>
                            <a:off x="7775" y="4851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文本框 73"/>
                        <wps:cNvSpPr txBox="1"/>
                        <wps:spPr>
                          <a:xfrm>
                            <a:off x="7651" y="2996"/>
                            <a:ext cx="2068" cy="1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b/>
                                  <w:bCs w:val="0"/>
                                  <w:color w:val="2683C6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58.6pt;margin-top:45.25pt;height:26.05pt;width:527.25pt;z-index:251577344;mso-width-relative:page;mso-height-relative:page;" coordorigin="7651,2996" coordsize="10545,1855" o:gfxdata="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XC1dX2wAAAAsBAAAPAAAAAAAAAAEA&#10;IAAAACIAAABkcnMvZG93bnJldi54bWxQSwECFAAUAAAACACHTuJAPTBRuPACAACJBgAADgAAAAAA&#10;AAABACAAAAAqAQAAZHJzL2Uyb0RvYy54bWxQSwUGAAAAAAYABgBZAQAAjAYAAAAA&#10;">
                <o:lock v:ext="edit" aspectratio="f"/>
                <v:line id="直接连接符 37" o:spid="_x0000_s1026" o:spt="20" style="position:absolute;left:7775;top:4851;height:0;width:10421;" filled="f" stroked="t" coordsize="21600,21600" o:gfxdata="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Sh2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3" o:spid="_x0000_s1026" o:spt="202" type="#_x0000_t202" style="position:absolute;left:7651;top:2996;height:1762;width:2068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b/>
                            <w:bCs w:val="0"/>
                            <w:color w:val="2683C6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1524096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1580515</wp:posOffset>
                </wp:positionV>
                <wp:extent cx="6684645" cy="314325"/>
                <wp:effectExtent l="0" t="0" r="0" b="0"/>
                <wp:wrapNone/>
                <wp:docPr id="40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314211"/>
                          <a:chOff x="7669" y="5096"/>
                          <a:chExt cx="10527" cy="1780"/>
                        </a:xfrm>
                      </wpg:grpSpPr>
                      <wps:wsp>
                        <wps:cNvPr id="37" name="直接连接符 38"/>
                        <wps:cNvCnPr/>
                        <wps:spPr>
                          <a:xfrm>
                            <a:off x="7775" y="683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文本框 76"/>
                        <wps:cNvSpPr txBox="1"/>
                        <wps:spPr>
                          <a:xfrm>
                            <a:off x="7669" y="5096"/>
                            <a:ext cx="1653" cy="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b/>
                                  <w:bCs w:val="0"/>
                                  <w:color w:val="2683C6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59.85pt;margin-top:124.45pt;height:24.75pt;width:526.35pt;z-index:251524096;mso-width-relative:page;mso-height-relative:page;" coordorigin="7669,5096" coordsize="10527,1780" o:gfxdata="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Kxtoe9wAAAAMAQAADwAAAAAAAAABACAAAAAi&#10;AAAAZHJzL2Rvd25yZXYueG1sUEsBAhQAFAAAAAgAh07iQEbRLLfqAgAAiQYAAA4AAAAAAAAAAQAg&#10;AAAAKwEAAGRycy9lMm9Eb2MueG1sUEsFBgAAAAAGAAYAWQEAAIcGAAAAAA==&#10;">
                <o:lock v:ext="edit" aspectratio="f"/>
                <v:line id="直接连接符 38" o:spid="_x0000_s1026" o:spt="20" style="position:absolute;left:7775;top:6834;height:0;width:10421;" filled="f" stroked="t" coordsize="21600,21600" o:gfxdata="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03B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69;top:5096;height:1780;width:1653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b/>
                            <w:bCs w:val="0"/>
                            <w:color w:val="2683C6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margin">
                  <wp:posOffset>-708660</wp:posOffset>
                </wp:positionH>
                <wp:positionV relativeFrom="paragraph">
                  <wp:posOffset>1170305</wp:posOffset>
                </wp:positionV>
                <wp:extent cx="6698615" cy="457200"/>
                <wp:effectExtent l="0" t="0" r="0" b="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615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6 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沈阳城市学院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pt;margin-top:92.15pt;height:36pt;width:527.45pt;mso-position-horizontal-relative:margin;z-index:251621376;mso-width-relative:page;mso-height-relative:page;" filled="f" stroked="f" coordsize="21600,21600" o:gfxdata="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y01OH2QAAAAwBAAAPAAAAAAAA&#10;AAEAIAAAACIAAABkcnMvZG93bnJldi54bWxQSwECFAAUAAAACACHTuJARfwYL58BAAAT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6 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沈阳城市学院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margin">
                  <wp:posOffset>-800100</wp:posOffset>
                </wp:positionH>
                <wp:positionV relativeFrom="paragraph">
                  <wp:posOffset>4766310</wp:posOffset>
                </wp:positionV>
                <wp:extent cx="6697980" cy="119678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11967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项目名称： 中国铁建薪酬管理系统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(201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至今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为世界500强公司搭建的薪酬管理系统，后台管理系统主要用于薪酬人事组织的管理，薪酬模板和报表的管理，相关人员的浏览和查看，流程和权限管理。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负责公共组件开发，项目模块开发，解决技术难点；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设计页面结构，保证后期可维护型；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负责解决不同的浏览器及不同版本的兼容性问题；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负责与产品团队与后端团队在功能，交互，数据接口层面的沟通，确保产品具有优秀的用户体验。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负责系统前端企业应用Web页面和脚本的基础功能模块的设计和编码，能够保证质量的同时较为快速的响应产品业务需求。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项目名称： 链得得 区块链财经媒体 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(201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"https://www.chaindd.com/"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https://www.chaindd.com/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链得得是一家区块链财经媒体，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后台管理系统主要用于新文章的发布，现有文章的修改，和删除；统计文章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375.3pt;height:942.35pt;width:527.4pt;mso-position-horizontal-relative:margin;z-index:252432384;mso-width-relative:page;mso-height-relative:page;" filled="f" stroked="f" coordsize="21600,21600" o:gfxdata="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g5xPDaAAAADQEAAA8AAAAA&#10;AAAAAQAgAAAAIgAAAGRycy9kb3ducmV2LnhtbFBLAQIUABQAAAAIAIdO4kCjlAAAoAEAAB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项目名称： 中国铁建薪酬管理系统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(201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9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至今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为世界500强公司搭建的薪酬管理系统，后台管理系统主要用于薪酬人事组织的管理，薪酬模板和报表的管理，相关人员的浏览和查看，流程和权限管理。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负责公共组件开发，项目模块开发，解决技术难点；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设计页面结构，保证后期可维护型；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负责解决不同的浏览器及不同版本的兼容性问题；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负责与产品团队与后端团队在功能，交互，数据接口层面的沟通，确保产品具有优秀的用户体验。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负责系统前端企业应用Web页面和脚本的基础功能模块的设计和编码，能够保证质量的同时较为快速的响应产品业务需求。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项目名称： 链得得 区块链财经媒体 管理系统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(201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"https://www.chaindd.com/"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9"/>
                          <w:rFonts w:ascii="宋体" w:hAnsi="宋体" w:eastAsia="宋体" w:cs="宋体"/>
                          <w:sz w:val="24"/>
                          <w:szCs w:val="24"/>
                        </w:rPr>
                        <w:t>https://www.chaindd.com/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链得得是一家区块链财经媒体，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后台管理系统主要用于新文章的发布，现有文章的修改，和删除；统计文章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margin">
                  <wp:posOffset>-723900</wp:posOffset>
                </wp:positionH>
                <wp:positionV relativeFrom="paragraph">
                  <wp:posOffset>-358775</wp:posOffset>
                </wp:positionV>
                <wp:extent cx="6697980" cy="48653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4865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负责与产品团队在功能，交互层面的沟通，确保产品具有优秀的用户体验。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负责解决不同的浏览器及不同版本的兼容性问题；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参与前端团队技术实现，技术沉淀及更新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北京梓墨信息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负责开发WEB后端系统和服务器端程序；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编写可复用和灵活的用户界面组件、以便后期的维护；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参与项目系统设计，完成软件项目的程序开发工作；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项目经理对各信息系统项目的立项、开发、实施、运维、升级等管理工作；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责产品需求分析、设计和文档编写，以及完成直接上级领导交办的其他工作任务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018.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易通信息技术有限公司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参与公司产品的前端开发工作（包括PC、以及移动端开发）；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根据需求，分析并给出最优的前端技术解决方案并实现；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负责前端页面的开发制作和维护，配合后端开发人员实现页面、界面相关功能；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根据功能需求，定义和优化用户体验；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负责解决不同的浏览器及不同版本的兼容性问题；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left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pt;margin-top:-28.25pt;height:383.1pt;width:527.4pt;mso-position-horizontal-relative:margin;z-index:252385280;mso-width-relative:page;mso-height-relative:page;" filled="f" stroked="f" coordsize="21600,21600" o:gfxdata="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wE+8u2QAAAAwBAAAPAAAAAAAA&#10;AAEAIAAAACIAAABkcnMvZG93bnJldi54bWxQSwECFAAUAAAACACHTuJA8K4LOZ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负责与产品团队在功能，交互层面的沟通，确保产品具有优秀的用户体验。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负责解决不同的浏览器及不同版本的兼容性问题；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参与前端团队技术实现，技术沉淀及更新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北京梓墨信息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web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负责开发WEB后端系统和服务器端程序；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编写可复用和灵活的用户界面组件、以便后期的维护；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参与项目系统设计，完成软件项目的程序开发工作；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项目经理对各信息系统项目的立项、开发、实施、运维、升级等管理工作；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责产品需求分析、设计和文档编写，以及完成直接上级领导交办的其他工作任务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018.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易通信息技术有限公司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web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参与公司产品的前端开发工作（包括PC、以及移动端开发）；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根据需求，分析并给出最优的前端技术解决方案并实现；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负责前端页面的开发制作和维护，配合后端开发人员实现页面、界面相关功能；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根据功能需求，定义和优化用户体验；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负责解决不同的浏览器及不同版本的兼容性问题；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left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4329430</wp:posOffset>
                </wp:positionV>
                <wp:extent cx="6660515" cy="329565"/>
                <wp:effectExtent l="0" t="0" r="0" b="0"/>
                <wp:wrapNone/>
                <wp:docPr id="13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5" cy="329568"/>
                          <a:chOff x="7669" y="6248"/>
                          <a:chExt cx="10489" cy="1867"/>
                        </a:xfrm>
                      </wpg:grpSpPr>
                      <wps:wsp>
                        <wps:cNvPr id="135" name="直接连接符 38"/>
                        <wps:cNvCnPr/>
                        <wps:spPr>
                          <a:xfrm>
                            <a:off x="7737" y="8115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6" name="文本框 76"/>
                        <wps:cNvSpPr txBox="1"/>
                        <wps:spPr>
                          <a:xfrm>
                            <a:off x="7669" y="6248"/>
                            <a:ext cx="1653" cy="1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b/>
                                  <w:bCs w:val="0"/>
                                  <w:color w:val="2683C6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61.75pt;margin-top:340.9pt;height:25.95pt;width:524.45pt;z-index:251700224;mso-width-relative:page;mso-height-relative:page;" coordorigin="7669,6248" coordsize="10489,1867" o:gfxdata="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LFGqz9wAAAAMAQAADwAAAAAAAAABACAAAAAiAAAAZHJz&#10;L2Rvd25yZXYueG1sUEsBAhQAFAAAAAgAh07iQPatw+3kAgAAjAYAAA4AAAAAAAAAAQAgAAAAKwEA&#10;AGRycy9lMm9Eb2MueG1sUEsFBgAAAAAGAAYAWQEAAIEGAAAAAA==&#10;">
                <o:lock v:ext="edit" aspectratio="f"/>
                <v:line id="直接连接符 38" o:spid="_x0000_s1026" o:spt="20" style="position:absolute;left:7737;top:8115;height:0;width:10421;" filled="f" stroked="t" coordsize="21600,21600" o:gfxdata="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gvt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69;top:6248;height:1781;width:1653;" filled="f" stroked="f" coordsize="21600,21600" o:gfxdata="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Q0I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b/>
                            <w:bCs w:val="0"/>
                            <w:color w:val="2683C6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3254656" behindDoc="0" locked="0" layoutInCell="1" allowOverlap="1">
                <wp:simplePos x="0" y="0"/>
                <wp:positionH relativeFrom="margin">
                  <wp:posOffset>-807720</wp:posOffset>
                </wp:positionH>
                <wp:positionV relativeFrom="paragraph">
                  <wp:posOffset>-461010</wp:posOffset>
                </wp:positionV>
                <wp:extent cx="6697980" cy="100317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10031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的阅读数量，用户的关注数量，用户的评论管理。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负责该项目的技术选型和框架，编写本项目开发规范和说明文档，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跟后台一个编写前后端交互接口规范；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负责定制代码书写规范，保证项目代码规范的统一，增加项目的可维护性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整个平台采用Vue.js渲染后台返回的数据，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Vue Router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实现页面间的跳转，提高用户体验度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package.json 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npm包管理工具进行依赖文件的管理，利用WebPack进行项目构建和打包，利用Git版本管理工具来进行团队项目的管理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400" w:left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240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项目名称： 智小窝 长租公寓运营商 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(201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360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"https://rent.zxiaowo.com/landlord/" \l "/login"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https://rent.zxiaowo.com/landlord/#/login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智小窝 是一家互联网长租公寓运营商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后台管理系统包括了客户房租等</w:t>
                            </w:r>
                            <w:r>
                              <w:rPr>
                                <w:rFonts w:hint="eastAsia" w:ascii="宋体" w:hAnsi="宋体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费用计算，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系统维护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数据权限管理，报表管理，excel表格下载，退款管理，发票管理等。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 xml:space="preserve">采用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ue+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ue-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outer+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uex+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ebpack+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 xml:space="preserve">s6 的架构，使用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ue-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li 脚手架快速搭建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对重复使用的功能，组件进行封装，方便使用；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 xml:space="preserve">对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2"/>
                                <w:szCs w:val="22"/>
                              </w:rPr>
                              <w:t>xios 进行封装，与服务器进行数据交互渲染页面；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uex对用户的侧边栏权限，按钮权限进行管理；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ECharts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完成数据统计的可视操作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240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项目名称： 有房无介  互联网房产服务平台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(20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"https://beijing.youfangwj.com/"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https://beijing.youfangwj.com/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Traditional Arabic"/>
                                <w:b/>
                                <w:kern w:val="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有房无介网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是一家线上互联网房产服务平台，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此网站主要分为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房产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分类模块、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房产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展示模块、导航模块、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资讯模块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首页轮播图模块，搜索模块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还可以根据价格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、区位、户型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找到你想要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房产信息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产品采用前后端数据分离设计，降低代码的耦合性，提升平台的性能，用户体验；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使用HTML+CSS开发静态页面。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Swiper插件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完成轮播图，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jQuery分页器插件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利用Git版本管理工具来进行团队项目的管理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地图找房通过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JavaScript脚本与百度API进行交互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Ajax与后台进行数据交互，渲染列表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6pt;margin-top:-36.3pt;height:789.9pt;width:527.4pt;mso-position-horizontal-relative:margin;z-index:253254656;mso-width-relative:page;mso-height-relative:page;" filled="f" stroked="f" coordsize="21600,21600" o:gfxdata="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MN/zg2AAAAA0BAAAPAAAAAAAA&#10;AAEAIAAAACIAAABkcnMvZG93bnJldi54bWxQSwECFAAUAAAACACHTuJAgmgKW6ABAAAT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的阅读数量，用户的关注数量，用户的评论管理。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负责该项目的技术选型和框架，编写本项目开发规范和说明文档，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跟后台一个编写前后端交互接口规范；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负责定制代码书写规范，保证项目代码规范的统一，增加项目的可维护性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整个平台采用Vue.js渲染后台返回的数据，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Vue Router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实现页面间的跳转，提高用户体验度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package.json 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npm包管理工具进行依赖文件的管理，利用WebPack进行项目构建和打包，利用Git版本管理工具来进行团队项目的管理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400" w:left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240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项目名称： 智小窝 长租公寓运营商 管理系统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(201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.11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360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"https://rent.zxiaowo.com/landlord/" \l "/login"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9"/>
                          <w:rFonts w:ascii="宋体" w:hAnsi="宋体" w:eastAsia="宋体" w:cs="宋体"/>
                          <w:sz w:val="24"/>
                          <w:szCs w:val="24"/>
                        </w:rPr>
                        <w:t>https://rent.zxiaowo.com/landlord/#/login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智小窝 是一家互联网长租公寓运营商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后台管理系统包括了客户房租等</w:t>
                      </w:r>
                      <w:r>
                        <w:rPr>
                          <w:rFonts w:hint="eastAsia" w:ascii="宋体" w:hAnsi="宋体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费用计算，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系统维护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数据权限管理，报表管理，excel表格下载，退款管理，发票管理等。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 xml:space="preserve">采用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ue+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ue-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outer+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uex+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ebpack+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 xml:space="preserve">s6 的架构，使用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ue-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li 脚手架快速搭建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对重复使用的功能，组件进行封装，方便使用；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 xml:space="preserve">对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22"/>
                          <w:szCs w:val="22"/>
                        </w:rPr>
                        <w:t>xios 进行封装，与服务器进行数据交互渲染页面；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uex对用户的侧边栏权限，按钮权限进行管理；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ECharts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完成数据统计的可视操作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240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项目名称： 有房无介  互联网房产服务平台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(20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"https://beijing.youfangwj.com/"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9"/>
                          <w:rFonts w:ascii="宋体" w:hAnsi="宋体" w:eastAsia="宋体" w:cs="宋体"/>
                          <w:sz w:val="24"/>
                          <w:szCs w:val="24"/>
                        </w:rPr>
                        <w:t>https://beijing.youfangwj.com/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Traditional Arabic"/>
                          <w:b/>
                          <w:kern w:val="0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有房无介网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是一家线上互联网房产服务平台，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此网站主要分为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房产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分类模块、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房产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展示模块、导航模块、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资讯模块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首页轮播图模块，搜索模块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还可以根据价格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、区位、户型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找到你想要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房产信息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产品采用前后端数据分离设计，降低代码的耦合性，提升平台的性能，用户体验；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使用HTML+CSS开发静态页面。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Swiper插件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完成轮播图，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jQuery分页器插件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利用Git版本管理工具来进行团队项目的管理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地图找房通过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JavaScript脚本与百度API进行交互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Ajax与后台进行数据交互，渲染列表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-845820</wp:posOffset>
                </wp:positionH>
                <wp:positionV relativeFrom="paragraph">
                  <wp:posOffset>-488315</wp:posOffset>
                </wp:positionV>
                <wp:extent cx="6697980" cy="10795000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10795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before="156" w:beforeLines="50" w:line="240" w:lineRule="auto"/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bookmarkStart w:id="1" w:name="OLE_LINK1"/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项目名称：   朴朴超市  生鲜快送服务提供商 移动端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(201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7.08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8.02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朴朴超市是一家生鲜快送服务提供商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，用户在朴朴商城选购商品后，根据定位配送地址，向附近骑手派单并进行配送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内容主要分为：首页页面，活动页面，订单页面，商品详情页面，分类页面，购物车页面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该项目为移动端项目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主要通过flex布局完成基本页面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lexible.js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+rem 完成 移动端自适应方案；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Ajax 来获取后台的数据，完成页面的动态渲染；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Swiper插件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完成轮播图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scroll插件实现页面内容滚动下拉弹性效果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360" w:lineRule="auto"/>
                              <w:ind w:left="400" w:left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bookmarkEnd w:id="1"/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40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酷有拿货网 后台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(201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03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7.08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)  </w:t>
                            </w:r>
                            <w:bookmarkStart w:id="2" w:name="OLE_LINK3"/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"http://www.nahuo.com/"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http://www.nahuo.com/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2"/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 w:cs="Arial Unicode MS"/>
                                <w:color w:val="2683C6" w:themeColor="accent6"/>
                                <w:sz w:val="22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 Unicode MS"/>
                                <w:color w:val="2683C6" w:themeColor="accent6"/>
                                <w:sz w:val="22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酷有拿货网是一个服装批发B2B交易平台，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后台管理系统主要是用于货品图片更新，新货品发布，删除过期货品，和货品统计等，此项目为团队开发，本人主要负责页面布局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，货品列表页，更新，和删除，统计等页面的搭建。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 w:cs="Arial Unicode MS"/>
                                <w:color w:val="2683C6" w:themeColor="accent6"/>
                                <w:sz w:val="22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 Unicode MS"/>
                                <w:color w:val="2683C6" w:themeColor="accent6"/>
                                <w:sz w:val="22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负责修改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页面的样式功能等等。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负责利用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Bootstrap完成基本布局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Html5和Css3等实现pc端的页面效果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3" w:name="OLE_LINK4"/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发送请求与后台进行配合，搭配模板引擎完成页面的渲染。</w:t>
                            </w:r>
                          </w:p>
                          <w:bookmarkEnd w:id="3"/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完成页面的交互效果，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ECharts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完成数据统计的可视操作。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instrText xml:space="preserve"> HYPERLINK "http://www.jjys168.com/"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家家母婴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月嫂预约服务平台  PC端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(201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7.03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Arial Unicode MS"/>
                                <w:color w:val="2683C6" w:themeColor="accent6"/>
                                <w:sz w:val="22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"http://www.nahuo.com/"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http://www.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"http://www.jjys168.com/"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http://www.jjys168.com/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 w:cs="宋体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 Unicode MS"/>
                                <w:color w:val="2683C6" w:themeColor="accent6"/>
                                <w:sz w:val="22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家家母婴是一个月嫂预约服务平台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网站主要有主页，服务内容，招募培训，活动中心等页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，此项目为团队开发，本人主要负责页面布局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按设计图进行原稿实现 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83C6" w:themeColor="accent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83C6" w:themeColor="accent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负责完成基本布局，完稿还原；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Html5和Css3等实现页面效果；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Swiper插件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完成轮播图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使用JQuery完成页面交互效果；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40" w:lineRule="auto"/>
                              <w:ind w:left="0" w:leftChars="0" w:firstLine="40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使用JQuery.lazyload.js实现懒加载效果；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left="0" w:leftChars="0" w:firstLine="40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发送请求与后台进行配合，搭配模板引擎完成页面的渲染。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6pt;margin-top:-38.45pt;height:850pt;width:527.4pt;mso-position-horizontal-relative:margin;z-index:251704320;mso-width-relative:page;mso-height-relative:page;" filled="f" stroked="f" coordsize="21600,21600" o:gfxdata="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ND0pg2QAAAA0BAAAPAAAA&#10;AAAAAAEAIAAAACIAAABkcnMvZG93bnJldi54bWxQSwECFAAUAAAACACHTuJAeEJruaIBAAAV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before="156" w:beforeLines="50" w:line="240" w:lineRule="auto"/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bookmarkStart w:id="1" w:name="OLE_LINK1"/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项目名称：   朴朴超市  生鲜快送服务提供商 移动端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 (201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7.08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8.02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朴朴超市是一家生鲜快送服务提供商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，用户在朴朴商城选购商品后，根据定位配送地址，向附近骑手派单并进行配送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内容主要分为：首页页面，活动页面，订单页面，商品详情页面，分类页面，购物车页面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该项目为移动端项目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主要通过flex布局完成基本页面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lexible.js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+rem 完成 移动端自适应方案；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采用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Ajax 来获取后台的数据，完成页面的动态渲染；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Swiper插件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完成轮播图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scroll插件实现页面内容滚动下拉弹性效果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360" w:lineRule="auto"/>
                        <w:ind w:left="400" w:left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bookmarkEnd w:id="1"/>
                    <w:p>
                      <w:pPr>
                        <w:tabs>
                          <w:tab w:val="left" w:pos="720"/>
                        </w:tabs>
                        <w:snapToGrid w:val="0"/>
                        <w:spacing w:line="240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酷有拿货网 后台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管理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系统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(201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03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7.08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)  </w:t>
                      </w:r>
                      <w:bookmarkStart w:id="2" w:name="OLE_LINK3"/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"http://www.nahuo.com/"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9"/>
                          <w:rFonts w:ascii="宋体" w:hAnsi="宋体" w:eastAsia="宋体" w:cs="宋体"/>
                          <w:sz w:val="24"/>
                          <w:szCs w:val="24"/>
                        </w:rPr>
                        <w:t>http://www.nahuo.com/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  <w:bookmarkEnd w:id="2"/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 w:cs="Arial Unicode MS"/>
                          <w:color w:val="2683C6" w:themeColor="accent6"/>
                          <w:sz w:val="22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Arial Unicode MS"/>
                          <w:color w:val="2683C6" w:themeColor="accent6"/>
                          <w:sz w:val="22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酷有拿货网是一个服装批发B2B交易平台，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后台管理系统主要是用于货品图片更新，新货品发布，删除过期货品，和货品统计等，此项目为团队开发，本人主要负责页面布局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，货品列表页，更新，和删除，统计等页面的搭建。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 w:cs="Arial Unicode MS"/>
                          <w:color w:val="2683C6" w:themeColor="accent6"/>
                          <w:sz w:val="22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Arial Unicode MS"/>
                          <w:color w:val="2683C6" w:themeColor="accent6"/>
                          <w:sz w:val="22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负责修改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页面的样式功能等等。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负责利用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Bootstrap完成基本布局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Html5和Css3等实现pc端的页面效果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3" w:name="OLE_LINK4"/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发送请求与后台进行配合，搭配模板引擎完成页面的渲染。</w:t>
                      </w:r>
                    </w:p>
                    <w:bookmarkEnd w:id="3"/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JQuery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完成页面的交互效果，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ECharts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完成数据统计的可视操作。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instrText xml:space="preserve"> HYPERLINK "http://www.jjys168.com/"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家家母婴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月嫂预约服务平台  PC端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(201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7.03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Arial Unicode MS"/>
                          <w:color w:val="2683C6" w:themeColor="accent6"/>
                          <w:sz w:val="22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"http://www.nahuo.com/"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9"/>
                          <w:rFonts w:ascii="宋体" w:hAnsi="宋体" w:eastAsia="宋体" w:cs="宋体"/>
                          <w:sz w:val="24"/>
                          <w:szCs w:val="24"/>
                        </w:rPr>
                        <w:t>http://www.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"http://www.jjys168.com/"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9"/>
                          <w:rFonts w:ascii="宋体" w:hAnsi="宋体" w:eastAsia="宋体" w:cs="宋体"/>
                          <w:sz w:val="24"/>
                          <w:szCs w:val="24"/>
                        </w:rPr>
                        <w:t>http://www.jjys168.com/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hint="eastAsia" w:ascii="宋体" w:hAnsi="宋体" w:cs="宋体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Arial Unicode MS"/>
                          <w:color w:val="2683C6" w:themeColor="accent6"/>
                          <w:sz w:val="22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家家母婴是一个月嫂预约服务平台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网站主要有主页，服务内容，招募培训，活动中心等页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，此项目为团队开发，本人主要负责页面布局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按设计图进行原稿实现 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Cs/>
                          <w:color w:val="2683C6" w:themeColor="accent6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83C6" w:themeColor="accent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负责完成基本布局，完稿还原；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Html5和Css3等实现页面效果；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Swiper插件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完成轮播图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使用JQuery完成页面交互效果；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tabs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40" w:lineRule="auto"/>
                        <w:ind w:left="0" w:leftChars="0" w:firstLine="40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使用JQuery.lazyload.js实现懒加载效果；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left="0" w:leftChars="0" w:firstLine="400"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发送请求与后台进行配合，搭配模板引擎完成页面的渲染。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-584835</wp:posOffset>
                </wp:positionH>
                <wp:positionV relativeFrom="paragraph">
                  <wp:posOffset>-2419985</wp:posOffset>
                </wp:positionV>
                <wp:extent cx="6697980" cy="146875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14687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018.11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广州易尔通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智能科技有限公司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负责开发WEB后端系统和服务器端程序；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参与项目系统设计，完成软件项目的程序开发工作；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项目经理对各信息系统项目的立项、开发、实施、运维、升级等管理工作；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负责产品需求分析、设计和文档编写，以及完成直接上级领导交办的其他工作任务。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014.11-2016.11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深圳易尔通信息技术有限公司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web开发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参与公司产品的前端开发工作（包括PC、以及移动端开发）；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根据需求，分析并给出最优的前端技术解决方案并实现；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负责前端页面的开发制作和维护，配合后端开发人员实现页面、界面相关功能；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根据功能需求，定义和优化用户体验；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负责解决不同的浏览器及不同版本的兼容性问题；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-2014.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10     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厦门易尔通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软件技术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有限公司 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Java开发工程师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负责微信小程序/H5开发框架的日常维护、新特性开发；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根据产品需求文档，独立完成小程序/H5的整体开发和架构部署、对用户体验敏感；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负责小程序/H5上线后的代码优化和迭代开发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-190.55pt;height:115.65pt;width:527.4pt;mso-position-horizontal-relative:margin;z-index:251726848;mso-width-relative:page;mso-height-relative:page;" filled="f" stroked="f" coordsize="21600,21600" o:gfxdata="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xBG45tkAAAANAQAADwAAAAAA&#10;AAABACAAAAAiAAAAZHJzL2Rvd25yZXYueG1sUEsBAhQAFAAAAAgAh07iQEGcUeegAQAAF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018.11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广州易尔通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智能科技有限公司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web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负责开发WEB后端系统和服务器端程序；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参与项目系统设计，完成软件项目的程序开发工作；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项目经理对各信息系统项目的立项、开发、实施、运维、升级等管理工作；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负责产品需求分析、设计和文档编写，以及完成直接上级领导交办的其他工作任务。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014.11-2016.11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深圳易尔通信息技术有限公司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web开发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参与公司产品的前端开发工作（包括PC、以及移动端开发）；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根据需求，分析并给出最优的前端技术解决方案并实现；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负责前端页面的开发制作和维护，配合后端开发人员实现页面、界面相关功能；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根据功能需求，定义和优化用户体验；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负责解决不同的浏览器及不同版本的兼容性问题；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-2014.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10     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厦门易尔通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软件技术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有限公司 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Java开发工程师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负责微信小程序/H5开发框架的日常维护、新特性开发；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根据产品需求文档，独立完成小程序/H5的整体开发和架构部署、对用户体验敏感；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负责小程序/H5上线后的代码优化和迭代开发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page"/>
      </w:r>
    </w:p>
    <w:p>
      <w:pPr>
        <w:rPr>
          <w:rFonts w:ascii="宋体" w:hAnsi="宋体" w:cs="宋体"/>
          <w:b/>
          <w:kern w:val="0"/>
          <w:sz w:val="24"/>
          <w:szCs w:val="24"/>
        </w:rPr>
      </w:pPr>
      <w:bookmarkStart w:id="4" w:name="_GoBack"/>
      <w:bookmarkEnd w:id="4"/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margin">
                  <wp:posOffset>-894080</wp:posOffset>
                </wp:positionH>
                <wp:positionV relativeFrom="paragraph">
                  <wp:posOffset>58420</wp:posOffset>
                </wp:positionV>
                <wp:extent cx="6697980" cy="12922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1292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喜欢前端开发，有较强的学习能力和团队精神，能够很快的适应工作环境；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抗压能力强，能够承受较强的工作压力；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学习能力强，对新技术有着强烈的好奇心，责任心强，工作认真负责；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clear" w:pos="420"/>
                              </w:tabs>
                              <w:snapToGrid w:val="0"/>
                              <w:spacing w:line="276" w:lineRule="auto"/>
                              <w:ind w:left="0" w:leftChars="0" w:firstLine="40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有创新精神，敢于挑战具有创造性任务，对世界永远抱有好奇心；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left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4pt;margin-top:4.6pt;height:101.75pt;width:527.4pt;mso-position-horizontal-relative:margin;z-index:251885568;mso-width-relative:page;mso-height-relative:page;" filled="f" stroked="f" coordsize="21600,21600" o:gfxdata="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Ncctd7XAAAACgEAAA8AAAAAAAAAAQAg&#10;AAAAIgAAAGRycy9kb3ducmV2LnhtbFBLAQIUABQAAAAIAIdO4kBqme4UnQEAABADAAAOAAAAAAAA&#10;AAEAIAAAACY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喜欢前端开发，有较强的学习能力和团队精神，能够很快的适应工作环境；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抗压能力强，能够承受较强的工作压力；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学习能力强，对新技术有着强烈的好奇心，责任心强，工作认真负责；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clear" w:pos="420"/>
                        </w:tabs>
                        <w:snapToGrid w:val="0"/>
                        <w:spacing w:line="276" w:lineRule="auto"/>
                        <w:ind w:left="0" w:leftChars="0" w:firstLine="40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有创新精神，敢于挑战具有创造性任务，对世界永远抱有好奇心；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left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-426085</wp:posOffset>
                </wp:positionV>
                <wp:extent cx="6673215" cy="341630"/>
                <wp:effectExtent l="0" t="0" r="0" b="0"/>
                <wp:wrapNone/>
                <wp:docPr id="6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341748"/>
                          <a:chOff x="7669" y="6248"/>
                          <a:chExt cx="10509" cy="1936"/>
                        </a:xfrm>
                      </wpg:grpSpPr>
                      <wps:wsp>
                        <wps:cNvPr id="8" name="直接连接符 38"/>
                        <wps:cNvCnPr/>
                        <wps:spPr>
                          <a:xfrm>
                            <a:off x="7757" y="818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文本框 76"/>
                        <wps:cNvSpPr txBox="1"/>
                        <wps:spPr>
                          <a:xfrm>
                            <a:off x="7669" y="6248"/>
                            <a:ext cx="1653" cy="1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rFonts w:hint="eastAsia" w:eastAsia="宋体"/>
                                  <w:color w:val="2683C6" w:themeColor="accent6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Cs/>
                                  <w:color w:val="2683C6" w:themeColor="accent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60.7pt;margin-top:-33.55pt;height:26.9pt;width:525.45pt;z-index:252156928;mso-width-relative:page;mso-height-relative:page;" coordorigin="7669,6248" coordsize="10509,1936" o:gfxdata="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fz+yv2wAAAAwBAAAPAAAAAAAAAAEAIAAAACIAAABk&#10;cnMvZG93bnJldi54bWxQSwECFAAUAAAACACHTuJA02/j8OcCAACGBgAADgAAAAAAAAABACAAAAAq&#10;AQAAZHJzL2Uyb0RvYy54bWxQSwUGAAAAAAYABgBZAQAAgwYAAAAA&#10;">
                <o:lock v:ext="edit" aspectratio="f"/>
                <v:line id="直接连接符 38" o:spid="_x0000_s1026" o:spt="20" style="position:absolute;left:7757;top:8184;height:0;width:10421;" filled="f" stroked="t" coordsize="21600,21600" o:gfxdata="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Mn1y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69;top:6248;height:1781;width:1653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rFonts w:hint="eastAsia" w:eastAsia="宋体"/>
                            <w:color w:val="2683C6" w:themeColor="accent6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Cs/>
                            <w:color w:val="2683C6" w:themeColor="accent6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aditional Arabic">
    <w:altName w:val="Times New Roman"/>
    <w:panose1 w:val="02020603050405020304"/>
    <w:charset w:val="00"/>
    <w:family w:val="roman"/>
    <w:pitch w:val="default"/>
    <w:sig w:usb0="00000000" w:usb1="00000000" w:usb2="00000008" w:usb3="00000000" w:csb0="00000041" w:csb1="200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82C6F"/>
    <w:multiLevelType w:val="multilevel"/>
    <w:tmpl w:val="84E82C6F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9903FE70"/>
    <w:multiLevelType w:val="multilevel"/>
    <w:tmpl w:val="9903FE70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ECD50350"/>
    <w:multiLevelType w:val="multilevel"/>
    <w:tmpl w:val="ECD50350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3">
    <w:nsid w:val="EEA9F55A"/>
    <w:multiLevelType w:val="multilevel"/>
    <w:tmpl w:val="EEA9F55A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4">
    <w:nsid w:val="466E3A51"/>
    <w:multiLevelType w:val="multilevel"/>
    <w:tmpl w:val="466E3A5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E17DDB5"/>
    <w:multiLevelType w:val="multilevel"/>
    <w:tmpl w:val="4E17DDB5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A3632"/>
    <w:rsid w:val="000871AD"/>
    <w:rsid w:val="000A33ED"/>
    <w:rsid w:val="000C74FA"/>
    <w:rsid w:val="00107FA3"/>
    <w:rsid w:val="00127B2D"/>
    <w:rsid w:val="00172F5E"/>
    <w:rsid w:val="001844CA"/>
    <w:rsid w:val="00194A01"/>
    <w:rsid w:val="001E0635"/>
    <w:rsid w:val="00222D5B"/>
    <w:rsid w:val="00240062"/>
    <w:rsid w:val="002562FF"/>
    <w:rsid w:val="00264609"/>
    <w:rsid w:val="002F418E"/>
    <w:rsid w:val="002F65B8"/>
    <w:rsid w:val="0039235A"/>
    <w:rsid w:val="003C139A"/>
    <w:rsid w:val="003C7795"/>
    <w:rsid w:val="003D2D6C"/>
    <w:rsid w:val="003F0E85"/>
    <w:rsid w:val="00434612"/>
    <w:rsid w:val="00435804"/>
    <w:rsid w:val="00446922"/>
    <w:rsid w:val="004804BC"/>
    <w:rsid w:val="00496937"/>
    <w:rsid w:val="0052422E"/>
    <w:rsid w:val="0054526E"/>
    <w:rsid w:val="00551463"/>
    <w:rsid w:val="0056341C"/>
    <w:rsid w:val="00601E08"/>
    <w:rsid w:val="00614678"/>
    <w:rsid w:val="00625432"/>
    <w:rsid w:val="0067339D"/>
    <w:rsid w:val="00683492"/>
    <w:rsid w:val="006C3F5B"/>
    <w:rsid w:val="006F3689"/>
    <w:rsid w:val="006F38E0"/>
    <w:rsid w:val="00735F5E"/>
    <w:rsid w:val="00736361"/>
    <w:rsid w:val="00744D3D"/>
    <w:rsid w:val="00745FE3"/>
    <w:rsid w:val="0078315D"/>
    <w:rsid w:val="007B7392"/>
    <w:rsid w:val="007D09C1"/>
    <w:rsid w:val="00814A1F"/>
    <w:rsid w:val="00821CB7"/>
    <w:rsid w:val="00834DF7"/>
    <w:rsid w:val="00844361"/>
    <w:rsid w:val="00845313"/>
    <w:rsid w:val="00846AE6"/>
    <w:rsid w:val="00871479"/>
    <w:rsid w:val="008C1A2E"/>
    <w:rsid w:val="008F6010"/>
    <w:rsid w:val="00926F57"/>
    <w:rsid w:val="0094776D"/>
    <w:rsid w:val="009541FD"/>
    <w:rsid w:val="00965748"/>
    <w:rsid w:val="009A301B"/>
    <w:rsid w:val="009A3ECA"/>
    <w:rsid w:val="009C7BB4"/>
    <w:rsid w:val="009F143B"/>
    <w:rsid w:val="00A579DF"/>
    <w:rsid w:val="00B44637"/>
    <w:rsid w:val="00B452E7"/>
    <w:rsid w:val="00B912A4"/>
    <w:rsid w:val="00BA356C"/>
    <w:rsid w:val="00BE4726"/>
    <w:rsid w:val="00C26B74"/>
    <w:rsid w:val="00C50145"/>
    <w:rsid w:val="00C63B88"/>
    <w:rsid w:val="00C66DFB"/>
    <w:rsid w:val="00C90DFE"/>
    <w:rsid w:val="00CB6873"/>
    <w:rsid w:val="00CC3FFE"/>
    <w:rsid w:val="00D00489"/>
    <w:rsid w:val="00D02F83"/>
    <w:rsid w:val="00D25F40"/>
    <w:rsid w:val="00D703C5"/>
    <w:rsid w:val="00D77AA6"/>
    <w:rsid w:val="00D9105E"/>
    <w:rsid w:val="00DA5B3A"/>
    <w:rsid w:val="00DE47AE"/>
    <w:rsid w:val="00DF0021"/>
    <w:rsid w:val="00E204AA"/>
    <w:rsid w:val="00E61013"/>
    <w:rsid w:val="00E74B22"/>
    <w:rsid w:val="00E91E65"/>
    <w:rsid w:val="00EB0C7F"/>
    <w:rsid w:val="00EC79FD"/>
    <w:rsid w:val="00ED4728"/>
    <w:rsid w:val="00ED5077"/>
    <w:rsid w:val="00F1054A"/>
    <w:rsid w:val="00FD0058"/>
    <w:rsid w:val="01AB4715"/>
    <w:rsid w:val="02B17C8D"/>
    <w:rsid w:val="03791151"/>
    <w:rsid w:val="040F6C10"/>
    <w:rsid w:val="05D62603"/>
    <w:rsid w:val="06DF5C79"/>
    <w:rsid w:val="08463DC8"/>
    <w:rsid w:val="0EF154B1"/>
    <w:rsid w:val="10B215CD"/>
    <w:rsid w:val="1136411D"/>
    <w:rsid w:val="11DD2705"/>
    <w:rsid w:val="137F170A"/>
    <w:rsid w:val="1818685C"/>
    <w:rsid w:val="198E1319"/>
    <w:rsid w:val="19E013DD"/>
    <w:rsid w:val="1B9832DF"/>
    <w:rsid w:val="1BA65C5D"/>
    <w:rsid w:val="1BF94059"/>
    <w:rsid w:val="1E3659B1"/>
    <w:rsid w:val="1E601550"/>
    <w:rsid w:val="1E7841A3"/>
    <w:rsid w:val="201663AA"/>
    <w:rsid w:val="26C363C3"/>
    <w:rsid w:val="28F01B1C"/>
    <w:rsid w:val="2C9A3632"/>
    <w:rsid w:val="31063B48"/>
    <w:rsid w:val="33FF16C7"/>
    <w:rsid w:val="3A057A35"/>
    <w:rsid w:val="3C7504C0"/>
    <w:rsid w:val="3E474361"/>
    <w:rsid w:val="40DD6F80"/>
    <w:rsid w:val="4466390E"/>
    <w:rsid w:val="48842F0B"/>
    <w:rsid w:val="4ABC25E0"/>
    <w:rsid w:val="4AC14AAB"/>
    <w:rsid w:val="4D3D0C4D"/>
    <w:rsid w:val="508D1B17"/>
    <w:rsid w:val="52354BC1"/>
    <w:rsid w:val="53175746"/>
    <w:rsid w:val="584670BE"/>
    <w:rsid w:val="5AAC5A8F"/>
    <w:rsid w:val="63D24F12"/>
    <w:rsid w:val="6A7C7BB0"/>
    <w:rsid w:val="6B5966CF"/>
    <w:rsid w:val="6BCC260F"/>
    <w:rsid w:val="6D553B61"/>
    <w:rsid w:val="6E55706E"/>
    <w:rsid w:val="71002454"/>
    <w:rsid w:val="73D61E11"/>
    <w:rsid w:val="7500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character" w:customStyle="1" w:styleId="10">
    <w:name w:val="页眉 字符"/>
    <w:basedOn w:val="7"/>
    <w:link w:val="4"/>
    <w:qFormat/>
    <w:uiPriority w:val="99"/>
    <w:rPr>
      <w:rFonts w:ascii="Times New Roman" w:hAnsi="Times New Roman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</w:pPr>
    <w:rPr>
      <w:rFonts w:ascii="Times New Roman" w:hAnsi="Times New Roman"/>
      <w:szCs w:val="20"/>
    </w:rPr>
  </w:style>
  <w:style w:type="character" w:customStyle="1" w:styleId="12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3">
    <w:name w:val="line141"/>
    <w:qFormat/>
    <w:uiPriority w:val="0"/>
    <w:rPr>
      <w:spacing w:val="2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123.docx" TargetMode="External"/></Relationships>
</file>

<file path=word/theme/theme1.xml><?xml version="1.0" encoding="utf-8"?>
<a:theme xmlns:a="http://schemas.openxmlformats.org/drawingml/2006/main" name="Office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简历-七芒星简历求职简历简洁简历个性简历创意简历123.docx</Template>
  <Pages>1</Pages>
  <Words>2</Words>
  <Characters>17</Characters>
  <Lines>1</Lines>
  <Paragraphs>1</Paragraphs>
  <TotalTime>30</TotalTime>
  <ScaleCrop>false</ScaleCrop>
  <LinksUpToDate>false</LinksUpToDate>
  <CharactersWithSpaces>18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2017-07-02T12:23:00Z</dcterms:created>
  <dc:creator>kedao</dc:creator>
  <cp:lastModifiedBy>张博文</cp:lastModifiedBy>
  <cp:lastPrinted>2018-11-24T02:07:00Z</cp:lastPrinted>
  <dcterms:modified xsi:type="dcterms:W3CDTF">2020-06-29T15:13:25Z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