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 w:ascii="微软雅黑" w:hAnsi="微软雅黑" w:eastAsia="微软雅黑" w:cs="微软雅黑"/>
          <w:b/>
          <w:bCs/>
          <w:color w:val="2683C6" w:themeColor="accent6"/>
          <w:sz w:val="32"/>
          <w:szCs w:val="32"/>
          <w:lang w:eastAsia="zh-CN"/>
          <w14:textFill>
            <w14:solidFill>
              <w14:schemeClr w14:val="accent6"/>
            </w14:solidFill>
          </w14:textFill>
        </w:rPr>
      </w:pPr>
      <w:r>
        <w:rPr>
          <w:b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281940</wp:posOffset>
                </wp:positionV>
                <wp:extent cx="6563360" cy="409575"/>
                <wp:effectExtent l="0" t="0" r="0" b="0"/>
                <wp:wrapNone/>
                <wp:docPr id="44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360" cy="409575"/>
                          <a:chOff x="7669" y="4469"/>
                          <a:chExt cx="10527" cy="1763"/>
                        </a:xfrm>
                      </wpg:grpSpPr>
                      <wps:wsp>
                        <wps:cNvPr id="12" name="直接连接符 37"/>
                        <wps:cNvCnPr/>
                        <wps:spPr>
                          <a:xfrm>
                            <a:off x="7775" y="598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文本框 73"/>
                        <wps:cNvSpPr txBox="1"/>
                        <wps:spPr>
                          <a:xfrm>
                            <a:off x="7669" y="4469"/>
                            <a:ext cx="2068" cy="1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83C6" w:themeColor="accent6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83C6" w:themeColor="accent6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-0.9pt;margin-top:22.2pt;height:32.25pt;width:516.8pt;z-index:251677696;mso-width-relative:page;mso-height-relative:page;" coordorigin="7669,4469" coordsize="10527,1763" o:gfxdata="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5FSBB&#10;2AAAAAoBAAAPAAAAAAAAAAEAIAAAACIAAABkcnMvZG93bnJldi54bWxQSwECFAAUAAAACACHTuJA&#10;zpBxMwUDAADXBgAADgAAAAAAAAABACAAAAAnAQAAZHJzL2Uyb0RvYy54bWxQSwUGAAAAAAYABgBZ&#10;AQAAngYAAAAA&#10;">
                <o:lock v:ext="edit" aspectratio="f"/>
                <v:line id="直接连接符 37" o:spid="_x0000_s1026" o:spt="20" style="position:absolute;left:7775;top:5984;height:0;width:10421;" filled="f" stroked="t" coordsize="21600,21600" o:gfxdata="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8/I/b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3" o:spid="_x0000_s1026" o:spt="202" type="#_x0000_t202" style="position:absolute;left:7669;top:4469;height:1763;width:2068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83C6" w:themeColor="accent6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83C6" w:themeColor="accent6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2683C6" w:themeColor="accent6"/>
          <w:sz w:val="32"/>
          <w:szCs w:val="32"/>
          <w:lang w:eastAsia="zh-CN"/>
          <w14:textFill>
            <w14:solidFill>
              <w14:schemeClr w14:val="accent6"/>
            </w14:solidFill>
          </w14:textFill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2683C6" w:themeColor="accent6"/>
          <w:kern w:val="24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-860425</wp:posOffset>
                </wp:positionV>
                <wp:extent cx="257810" cy="257810"/>
                <wp:effectExtent l="0" t="0" r="8890" b="8890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257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2.4pt;margin-top:-67.75pt;height:20.3pt;width:20.3pt;z-index:251660288;v-text-anchor:middle;mso-width-relative:page;mso-height-relative:page;" fillcolor="#FFFFFF" filled="t" stroked="f" coordsize="900473,900473" o:gfxdata="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NbvXmdsAAAAOAQAADwAAAAAAAAABACAAAAAiAAAAZHJzL2Rvd25yZXYueG1sUEsBAhQA&#10;FAAAAAgAh07iQH+TK0BFAwAA7AgAAA4AAAAAAAAAAQAgAAAAKgEAAGRycy9lMm9Eb2MueG1sUEsF&#10;BgAAAAAGAAYAWQEAAOEGAAAAAA==&#10;" path="m347074,203047l692767,451973,347074,700898xm450237,63807c236817,63807,63807,236817,63807,450237c63807,663656,236817,836666,450237,836666c663656,836666,836666,663656,836666,450237c836666,236817,663656,63807,450237,63807xm450237,0c698895,0,900473,201578,900473,450237c900473,698895,698895,900473,450237,900473c201578,900473,0,698895,0,450237c0,201578,201578,0,450237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2683C6" w:themeColor="accent6"/>
          <w:sz w:val="32"/>
          <w:szCs w:val="32"/>
          <w:lang w:eastAsia="zh-CN"/>
          <w14:textFill>
            <w14:solidFill>
              <w14:schemeClr w14:val="accent6"/>
            </w14:solidFill>
          </w14:textFill>
        </w:rPr>
        <w:t>姓名：张博文</w:t>
      </w:r>
      <w:r>
        <w:rPr>
          <w:rFonts w:hint="eastAsia" w:ascii="微软雅黑" w:hAnsi="微软雅黑" w:eastAsia="微软雅黑" w:cs="微软雅黑"/>
          <w:b/>
          <w:bCs/>
          <w:color w:val="2683C6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color w:val="2683C6" w:themeColor="accent6"/>
          <w:kern w:val="24"/>
          <w:sz w:val="28"/>
          <w:szCs w:val="28"/>
          <w14:textFill>
            <w14:solidFill>
              <w14:schemeClr w14:val="accent6"/>
            </w14:solidFill>
          </w14:textFill>
        </w:rPr>
        <w:t>求职意向：web前端工程师岗位</w:t>
      </w:r>
      <w:r>
        <w:rPr>
          <w:rFonts w:hint="eastAsia" w:ascii="微软雅黑" w:hAnsi="微软雅黑" w:eastAsia="微软雅黑" w:cs="微软雅黑"/>
          <w:b/>
          <w:bCs/>
          <w:color w:val="2683C6" w:themeColor="accent6"/>
          <w:kern w:val="24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2683C6" w:themeColor="accent6"/>
          <w:kern w:val="24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薪资：面议</w:t>
      </w:r>
      <w:r>
        <w:rPr>
          <w:rFonts w:hint="eastAsia" w:ascii="微软雅黑" w:hAnsi="微软雅黑" w:eastAsia="微软雅黑" w:cs="微软雅黑"/>
          <w:b/>
          <w:bCs/>
          <w:color w:val="2683C6" w:themeColor="accent6"/>
          <w:kern w:val="24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</w:p>
    <w:p>
      <w:pPr>
        <w:snapToGrid w:val="0"/>
        <w:spacing w:line="300" w:lineRule="auto"/>
        <w:ind w:firstLine="420" w:firstLineChars="0"/>
        <w:rPr>
          <w:rFonts w:hint="default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年龄：2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岁       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电话：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18211132604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工作经验：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4年</w:t>
      </w:r>
    </w:p>
    <w:p>
      <w:pPr>
        <w:snapToGrid w:val="0"/>
        <w:spacing w:line="300" w:lineRule="auto"/>
        <w:ind w:firstLine="420" w:firstLineChars="0"/>
        <w:rPr>
          <w:rFonts w:hint="default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现居：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北京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邮箱：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18211132604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@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163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.com 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到岗时间：随时到岗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2683C6" w:themeColor="accent6"/>
          <w:kern w:val="24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GoBack"/>
      <w:bookmarkEnd w:id="1"/>
      <w:r>
        <w:rPr>
          <w:b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151130</wp:posOffset>
                </wp:positionV>
                <wp:extent cx="6449695" cy="331470"/>
                <wp:effectExtent l="0" t="0" r="0" b="0"/>
                <wp:wrapNone/>
                <wp:docPr id="3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961" cy="331360"/>
                          <a:chOff x="7725" y="-84353"/>
                          <a:chExt cx="10471" cy="89204"/>
                        </a:xfrm>
                      </wpg:grpSpPr>
                      <wps:wsp>
                        <wps:cNvPr id="27" name="直接连接符 37"/>
                        <wps:cNvCnPr/>
                        <wps:spPr>
                          <a:xfrm>
                            <a:off x="7775" y="4851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文本框 73"/>
                        <wps:cNvSpPr txBox="1"/>
                        <wps:spPr>
                          <a:xfrm>
                            <a:off x="7725" y="-84353"/>
                            <a:ext cx="2068" cy="79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b/>
                                  <w:bCs w:val="0"/>
                                  <w:color w:val="2683C6" w:themeColor="accent6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 w:val="0"/>
                                  <w:color w:val="2683C6" w:themeColor="accent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-0.05pt;margin-top:11.9pt;height:26.1pt;width:507.85pt;z-index:251661312;mso-width-relative:page;mso-height-relative:page;" coordorigin="7725,-84353" coordsize="10471,89204" o:gfxdata="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yCv1K1wAAAAgBAAAPAAAAAAAAAAEAIAAAACIAAABkcnMvZG93bnJldi54bWxQSwECFAAUAAAA&#10;CACHTuJAuQJV4gwDAADdBgAADgAAAAAAAAABACAAAAAmAQAAZHJzL2Uyb0RvYy54bWxQSwUGAAAA&#10;AAYABgBZAQAApAYAAAAA&#10;">
                <o:lock v:ext="edit" aspectratio="f"/>
                <v:line id="直接连接符 37" o:spid="_x0000_s1026" o:spt="20" style="position:absolute;left:7775;top:4851;height:0;width:10421;" filled="f" stroked="t" coordsize="21600,21600" o:gfxdata="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Sh2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3" o:spid="_x0000_s1026" o:spt="202" type="#_x0000_t202" style="position:absolute;left:7725;top:-84353;height:79634;width:2068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b/>
                            <w:bCs w:val="0"/>
                            <w:color w:val="2683C6" w:themeColor="accent6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 w:val="0"/>
                            <w:color w:val="2683C6" w:themeColor="accent6"/>
                            <w:sz w:val="28"/>
                            <w:szCs w:val="28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720"/>
        </w:tabs>
        <w:snapToGrid w:val="0"/>
        <w:spacing w:line="276" w:lineRule="auto"/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ab/>
      </w:r>
    </w:p>
    <w:p>
      <w:pPr>
        <w:tabs>
          <w:tab w:val="left" w:pos="720"/>
        </w:tabs>
        <w:snapToGrid w:val="0"/>
        <w:spacing w:line="276" w:lineRule="auto"/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20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12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.09-20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1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6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.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0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 xml:space="preserve">6     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eastAsia="zh-CN"/>
          <w14:textFill>
            <w14:solidFill>
              <w14:schemeClr w14:val="accent6"/>
            </w14:solidFill>
          </w14:textFill>
        </w:rPr>
        <w:t>沈阳城市学院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eastAsia="zh-CN"/>
          <w14:textFill>
            <w14:solidFill>
              <w14:schemeClr w14:val="accent6"/>
            </w14:solidFill>
          </w14:textFill>
        </w:rPr>
        <w:t>本科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 xml:space="preserve">      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eastAsia="zh-CN"/>
          <w14:textFill>
            <w14:solidFill>
              <w14:schemeClr w14:val="accent6"/>
            </w14:solidFill>
          </w14:textFill>
        </w:rPr>
        <w:t>计算机科学与技术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2683C6" w:themeColor="accent6"/>
          <w:kern w:val="24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b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249555</wp:posOffset>
                </wp:positionV>
                <wp:extent cx="6452235" cy="354330"/>
                <wp:effectExtent l="0" t="0" r="0" b="0"/>
                <wp:wrapNone/>
                <wp:docPr id="40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2154" cy="354208"/>
                          <a:chOff x="7696" y="2144"/>
                          <a:chExt cx="10500" cy="5419"/>
                        </a:xfrm>
                      </wpg:grpSpPr>
                      <wps:wsp>
                        <wps:cNvPr id="37" name="直接连接符 38"/>
                        <wps:cNvCnPr/>
                        <wps:spPr>
                          <a:xfrm>
                            <a:off x="7775" y="683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文本框 76"/>
                        <wps:cNvSpPr txBox="1"/>
                        <wps:spPr>
                          <a:xfrm>
                            <a:off x="7696" y="2144"/>
                            <a:ext cx="1653" cy="5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b/>
                                  <w:bCs w:val="0"/>
                                  <w:color w:val="2683C6" w:themeColor="accent6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 w:val="0"/>
                                  <w:color w:val="2683C6" w:themeColor="accent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-3.45pt;margin-top:19.65pt;height:27.9pt;width:508.05pt;z-index:251659264;mso-width-relative:page;mso-height-relative:page;" coordorigin="7696,2144" coordsize="10500,5419" o:gfxdata="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FEUHgNkAAAAJ&#10;AQAADwAAAAAAAAABACAAAAAiAAAAZHJzL2Rvd25yZXYueG1sUEsBAhQAFAAAAAgAh07iQLt1YDb/&#10;AgAA1wYAAA4AAAAAAAAAAQAgAAAAKAEAAGRycy9lMm9Eb2MueG1sUEsFBgAAAAAGAAYAWQEAAJkG&#10;AAAAAA==&#10;">
                <o:lock v:ext="edit" aspectratio="f"/>
                <v:line id="直接连接符 38" o:spid="_x0000_s1026" o:spt="20" style="position:absolute;left:7775;top:6834;height:0;width:10421;" filled="f" stroked="t" coordsize="21600,21600" o:gfxdata="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A03B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6" o:spid="_x0000_s1026" o:spt="202" type="#_x0000_t202" style="position:absolute;left:7696;top:2144;height:5419;width:1653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b/>
                            <w:bCs w:val="0"/>
                            <w:color w:val="2683C6" w:themeColor="accent6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 w:val="0"/>
                            <w:color w:val="2683C6" w:themeColor="accent6"/>
                            <w:sz w:val="28"/>
                            <w:szCs w:val="28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both"/>
        <w:rPr>
          <w:rFonts w:hint="eastAsia" w:ascii="微软雅黑" w:hAnsi="微软雅黑" w:eastAsia="微软雅黑" w:cs="微软雅黑"/>
          <w:b/>
          <w:bCs/>
          <w:color w:val="2683C6" w:themeColor="accent6"/>
          <w:kern w:val="24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83C6" w:themeColor="accent6"/>
          <w:kern w:val="24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20" w:leftChars="0" w:firstLine="400" w:firstLineChars="0"/>
        <w:jc w:val="both"/>
        <w:textAlignment w:val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OLE_LINK6"/>
      <w:r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熟练掌握HTML/CSS/Java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</w:t>
      </w:r>
      <w:r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cript等基本前端开发技术；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20" w:leftChars="0" w:firstLine="400" w:firstLineChars="0"/>
        <w:jc w:val="both"/>
        <w:textAlignment w:val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熟练掌握原生的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JavaScript语言的DOM，BOM、以及继承、原型链、闭包、递归等，了解Es6新语法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20" w:leftChars="0" w:firstLine="400" w:firstLineChars="0"/>
        <w:jc w:val="both"/>
        <w:textAlignment w:val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</w:t>
      </w:r>
      <w:r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W3C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标准，熟悉页面架构和布局，对表现与数据分离、Web语义化等有深刻理解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;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20" w:leftChars="0" w:firstLine="400" w:firstLineChars="0"/>
        <w:jc w:val="both"/>
        <w:textAlignment w:val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less sass等预编译语言，熟练掌握flex布局，流式布局，响应式布局，less+rem布局等布局方式，并能够处理主流浏览器的兼容问题；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20" w:leftChars="0" w:firstLine="400" w:firstLineChars="0"/>
        <w:jc w:val="both"/>
        <w:textAlignment w:val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熟练掌握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AJAX技术以及模板引擎与后台进行数据的交互，实现异步通信以及数据的渲染和页面的局部刷新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20" w:leftChars="0" w:firstLine="400" w:firstLineChars="0"/>
        <w:jc w:val="both"/>
        <w:textAlignment w:val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熟练使用各种web前端框架、类库和插件进行网页开发和响应式开发，如：框架：Vue 、React；类库：jQuery、Zepto.js ; 插件：Swiper.js 、Fullpage.js 、JeDate.js  ; UI组件：ElementUI  Vuetify;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20" w:leftChars="0" w:firstLine="400" w:firstLineChars="0"/>
        <w:jc w:val="both"/>
        <w:textAlignment w:val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熟练应用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Vue.js进行项目开发，以及vue全家桶 包括利用Vue-Cli搭建手脚架，利用Vue-Router完成路由导航，利用Vuex进行状态管理等等；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20" w:leftChars="0" w:firstLine="400" w:firstLineChars="0"/>
        <w:jc w:val="both"/>
        <w:textAlignment w:val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应用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Electron搭建桌面应用项目；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20" w:leftChars="0" w:firstLine="400" w:firstLineChars="0"/>
        <w:jc w:val="both"/>
        <w:textAlignment w:val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熟练应用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node.js和Express框架搭建后台；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20" w:leftChars="0" w:firstLine="400" w:firstLineChars="0"/>
        <w:jc w:val="both"/>
        <w:textAlignment w:val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熟悉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Webpack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对前端工程化与模块化开发以及前端构建项目工具等有一定了解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；</w:t>
      </w:r>
    </w:p>
    <w:bookmarkEnd w:id="0"/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20" w:leftChars="0" w:firstLine="400" w:firstLineChars="0"/>
        <w:jc w:val="both"/>
        <w:textAlignment w:val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 MySQL、Sqlite 、MongoDB 等数据库；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20" w:leftChars="0" w:firstLine="400" w:firstLineChars="0"/>
        <w:jc w:val="both"/>
        <w:textAlignment w:val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理解JSONP跨域的原理以及使用JSONP和CORS与服务器代理等方式实现跨域问题，掌握JSON的语法数据交互格式；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20" w:leftChars="0" w:firstLine="400" w:firstLineChars="0"/>
        <w:jc w:val="both"/>
        <w:textAlignment w:val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熟练掌握jQuery等前端开发类库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，能使用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jQuery及其他插件实现项目对应的模块功能</w:t>
      </w:r>
      <w:r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；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left="20" w:leftChars="0" w:firstLine="400" w:firstLineChars="0"/>
        <w:jc w:val="both"/>
        <w:textAlignment w:val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了解Vue原理；</w:t>
      </w:r>
    </w:p>
    <w:p>
      <w:pPr>
        <w:jc w:val="both"/>
      </w:pPr>
    </w:p>
    <w:p>
      <w:pPr>
        <w:jc w:val="both"/>
      </w:pPr>
      <w:r>
        <w:br w:type="page"/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-187325</wp:posOffset>
                </wp:positionV>
                <wp:extent cx="2147483647" cy="252082935"/>
                <wp:effectExtent l="0" t="0" r="0" b="0"/>
                <wp:wrapNone/>
                <wp:docPr id="29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7230" y="352425"/>
                          <a:ext cx="2147011200" cy="25208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36" w:lineRule="exact"/>
                              <w:rPr>
                                <w:b/>
                                <w:bCs w:val="0"/>
                                <w:color w:val="2683C6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 w:val="0"/>
                                <w:color w:val="2683C6" w:themeColor="accent6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12.4pt;margin-top:-14.75pt;height:19849.05pt;width:1043058.8pt;z-index:251674624;mso-width-relative:page;mso-height-relative:page;" filled="f" stroked="f" coordsize="21600,21600" o:gfxdata="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g3vrLdAAAAEAEAAA8AAAAAAAAAAQAgAAAAIgAAAGRycy9kb3ducmV2LnhtbFBLAQIUABQA&#10;AAAIAIdO4kAH2VYC6wEAAKgDAAAOAAAAAAAAAAEAIAAAACw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336" w:lineRule="exact"/>
                        <w:rPr>
                          <w:b/>
                          <w:bCs w:val="0"/>
                          <w:color w:val="2683C6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 w:val="0"/>
                          <w:color w:val="2683C6" w:themeColor="accent6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</w:pPr>
      <w:r>
        <w:rPr>
          <w:b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7620</wp:posOffset>
                </wp:positionV>
                <wp:extent cx="6548120" cy="473710"/>
                <wp:effectExtent l="0" t="0" r="0" b="0"/>
                <wp:wrapNone/>
                <wp:docPr id="25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120" cy="473586"/>
                          <a:chOff x="5863" y="10881"/>
                          <a:chExt cx="10542" cy="18489"/>
                        </a:xfrm>
                      </wpg:grpSpPr>
                      <wps:wsp>
                        <wps:cNvPr id="4" name="直接连接符 40"/>
                        <wps:cNvCnPr/>
                        <wps:spPr>
                          <a:xfrm>
                            <a:off x="5984" y="14373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文本框 82"/>
                        <wps:cNvSpPr txBox="1"/>
                        <wps:spPr>
                          <a:xfrm>
                            <a:off x="5863" y="10881"/>
                            <a:ext cx="3226" cy="18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b/>
                                  <w:bCs w:val="0"/>
                                  <w:color w:val="2683C6" w:themeColor="accent6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 w:val="0"/>
                                  <w:color w:val="2683C6" w:themeColor="accent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9.8pt;margin-top:0.6pt;height:37.3pt;width:515.6pt;z-index:251668480;mso-width-relative:page;mso-height-relative:page;" coordorigin="5863,10881" coordsize="10542,18489" o:gfxdata="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GP/XbvcAAAADwEAAA8AAAAAAAAAAQAgAAAAIgAAAGRycy9kb3ducmV2LnhtbFBLAQIU&#10;ABQAAAAIAIdO4kCU+5f0DAMAANgGAAAOAAAAAAAAAAEAIAAAACsBAABkcnMvZTJvRG9jLnhtbFBL&#10;BQYAAAAABgAGAFkBAACpBgAAAAA=&#10;">
                <o:lock v:ext="edit" aspectratio="f"/>
                <v:line id="直接连接符 40" o:spid="_x0000_s1026" o:spt="20" style="position:absolute;left:5984;top:14373;height:0;width:10421;" filled="f" stroked="t" coordsize="21600,21600" o:gfxdata="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BlV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82" o:spid="_x0000_s1026" o:spt="202" type="#_x0000_t202" style="position:absolute;left:5863;top:10881;height:18489;width:3226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b/>
                            <w:bCs w:val="0"/>
                            <w:color w:val="2683C6" w:themeColor="accent6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 w:val="0"/>
                            <w:color w:val="2683C6" w:themeColor="accent6"/>
                            <w:sz w:val="28"/>
                            <w:szCs w:val="28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720"/>
        </w:tabs>
        <w:snapToGrid w:val="0"/>
        <w:spacing w:line="276" w:lineRule="auto"/>
      </w:pPr>
    </w:p>
    <w:p>
      <w:pPr>
        <w:tabs>
          <w:tab w:val="left" w:pos="720"/>
        </w:tabs>
        <w:snapToGrid w:val="0"/>
        <w:spacing w:line="276" w:lineRule="auto"/>
      </w:pPr>
    </w:p>
    <w:p>
      <w:pPr>
        <w:tabs>
          <w:tab w:val="left" w:pos="720"/>
        </w:tabs>
        <w:snapToGrid w:val="0"/>
        <w:spacing w:line="276" w:lineRule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2019.12 - 至今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ab/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神州数码信息服务股份有限公司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ab/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 xml:space="preserve"> web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前端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工程师</w:t>
      </w:r>
    </w:p>
    <w:p>
      <w:pPr>
        <w:pStyle w:val="11"/>
        <w:numPr>
          <w:ilvl w:val="0"/>
          <w:numId w:val="2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负责公共组件开发，项目模块开发，解决技术难点；</w:t>
      </w:r>
    </w:p>
    <w:p>
      <w:pPr>
        <w:pStyle w:val="11"/>
        <w:numPr>
          <w:ilvl w:val="0"/>
          <w:numId w:val="2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负责前端页面的开发制作和维护，配合后端开发人员实现页面、界面相关功能；</w:t>
      </w:r>
    </w:p>
    <w:p>
      <w:pPr>
        <w:pStyle w:val="11"/>
        <w:numPr>
          <w:ilvl w:val="0"/>
          <w:numId w:val="2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负责与产品团队在功能，交互层面的沟通，确保产品具有优秀的用户体验。</w:t>
      </w:r>
    </w:p>
    <w:p>
      <w:pPr>
        <w:pStyle w:val="11"/>
        <w:numPr>
          <w:ilvl w:val="0"/>
          <w:numId w:val="2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负责解决不同的浏览器及不同版本的兼容性问题；</w:t>
      </w:r>
    </w:p>
    <w:p>
      <w:pPr>
        <w:pStyle w:val="11"/>
        <w:numPr>
          <w:ilvl w:val="0"/>
          <w:numId w:val="2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参与前端团队技术实现，技术沉淀及更新</w:t>
      </w:r>
    </w:p>
    <w:p>
      <w:pPr>
        <w:tabs>
          <w:tab w:val="left" w:pos="720"/>
        </w:tabs>
        <w:snapToGrid w:val="0"/>
        <w:spacing w:line="276" w:lineRule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2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01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8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.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11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-201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9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.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11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eastAsia="zh-CN"/>
          <w14:textFill>
            <w14:solidFill>
              <w14:schemeClr w14:val="accent6"/>
            </w14:solidFill>
          </w14:textFill>
        </w:rPr>
        <w:t>北京梓墨信息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科技有限公司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ab/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ab/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ab/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 xml:space="preserve">  web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前端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工程师</w:t>
      </w:r>
    </w:p>
    <w:p>
      <w:pPr>
        <w:pStyle w:val="11"/>
        <w:numPr>
          <w:ilvl w:val="0"/>
          <w:numId w:val="2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负责开发WEB后端系统和服务器端程序；</w:t>
      </w:r>
    </w:p>
    <w:p>
      <w:pPr>
        <w:pStyle w:val="11"/>
        <w:numPr>
          <w:ilvl w:val="0"/>
          <w:numId w:val="2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编写可复用和灵活的用户界面组件、以便后期的维护；</w:t>
      </w:r>
    </w:p>
    <w:p>
      <w:pPr>
        <w:pStyle w:val="11"/>
        <w:numPr>
          <w:ilvl w:val="0"/>
          <w:numId w:val="2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参与项目系统设计，完成软件项目的程序开发工作；</w:t>
      </w:r>
    </w:p>
    <w:p>
      <w:pPr>
        <w:pStyle w:val="11"/>
        <w:numPr>
          <w:ilvl w:val="0"/>
          <w:numId w:val="2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协助</w:t>
      </w:r>
      <w:r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java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项目经理对各信息系统项目的立项、开发、实施、运维、升级等管理工作；</w:t>
      </w:r>
    </w:p>
    <w:p>
      <w:pPr>
        <w:pStyle w:val="11"/>
        <w:numPr>
          <w:ilvl w:val="0"/>
          <w:numId w:val="2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责产品需求分析、设计和文档编写，以及完成直接上级领导交办的其他工作任务</w:t>
      </w: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tabs>
          <w:tab w:val="left" w:pos="720"/>
        </w:tabs>
        <w:snapToGrid w:val="0"/>
        <w:spacing w:line="276" w:lineRule="auto"/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</w:pPr>
    </w:p>
    <w:p>
      <w:pPr>
        <w:tabs>
          <w:tab w:val="left" w:pos="720"/>
        </w:tabs>
        <w:snapToGrid w:val="0"/>
        <w:spacing w:line="276" w:lineRule="auto"/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201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6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.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7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-2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018.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11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ab/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ab/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ab/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eastAsia="zh-CN"/>
          <w14:textFill>
            <w14:solidFill>
              <w14:schemeClr w14:val="accent6"/>
            </w14:solidFill>
          </w14:textFill>
        </w:rPr>
        <w:t>北京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易通信息技术有限公司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ab/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        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 xml:space="preserve"> web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前端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工程师</w:t>
      </w:r>
    </w:p>
    <w:p>
      <w:pPr>
        <w:pStyle w:val="11"/>
        <w:numPr>
          <w:ilvl w:val="0"/>
          <w:numId w:val="3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参与公司产品的前端开发工作（包括PC、以及移动端开发）；</w:t>
      </w:r>
    </w:p>
    <w:p>
      <w:pPr>
        <w:pStyle w:val="11"/>
        <w:numPr>
          <w:ilvl w:val="0"/>
          <w:numId w:val="3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根据需求，分析并给出最优的前端技术解决方案并实现；</w:t>
      </w:r>
    </w:p>
    <w:p>
      <w:pPr>
        <w:pStyle w:val="11"/>
        <w:numPr>
          <w:ilvl w:val="0"/>
          <w:numId w:val="3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负责前端页面的开发制作和维护，配合后端开发人员实现页面、界面相关功能；</w:t>
      </w:r>
    </w:p>
    <w:p>
      <w:pPr>
        <w:pStyle w:val="11"/>
        <w:numPr>
          <w:ilvl w:val="0"/>
          <w:numId w:val="3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根据功能需求，定义和优化用户体验；</w:t>
      </w:r>
    </w:p>
    <w:p>
      <w:pPr>
        <w:pStyle w:val="11"/>
        <w:numPr>
          <w:ilvl w:val="0"/>
          <w:numId w:val="3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负责解决不同的浏览器及不同版本的兼容性问题；</w:t>
      </w:r>
    </w:p>
    <w:p>
      <w:pPr>
        <w:pStyle w:val="11"/>
        <w:numPr>
          <w:numId w:val="0"/>
        </w:numPr>
        <w:tabs>
          <w:tab w:val="left" w:pos="720"/>
        </w:tabs>
        <w:snapToGrid w:val="0"/>
        <w:spacing w:line="276" w:lineRule="auto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tabs>
          <w:tab w:val="left" w:pos="720"/>
        </w:tabs>
        <w:snapToGrid w:val="0"/>
        <w:spacing w:before="156" w:beforeLines="50" w:line="276" w:lineRule="auto"/>
      </w:pPr>
      <w:r>
        <w:rPr>
          <w:b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207645</wp:posOffset>
                </wp:positionV>
                <wp:extent cx="6537325" cy="497205"/>
                <wp:effectExtent l="0" t="0" r="0" b="0"/>
                <wp:wrapNone/>
                <wp:docPr id="35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561" cy="497215"/>
                          <a:chOff x="5880" y="12213"/>
                          <a:chExt cx="10525" cy="513801"/>
                        </a:xfrm>
                      </wpg:grpSpPr>
                      <wps:wsp>
                        <wps:cNvPr id="36" name="直接连接符 40"/>
                        <wps:cNvCnPr/>
                        <wps:spPr>
                          <a:xfrm>
                            <a:off x="5984" y="14373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文本框 82"/>
                        <wps:cNvSpPr txBox="1"/>
                        <wps:spPr>
                          <a:xfrm>
                            <a:off x="5880" y="12213"/>
                            <a:ext cx="2068" cy="513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rFonts w:hint="default" w:eastAsia="微软雅黑"/>
                                  <w:b/>
                                  <w:bCs w:val="0"/>
                                  <w:color w:val="2683C6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 w:val="0"/>
                                  <w:color w:val="2683C6" w:themeColor="accent6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-6.35pt;margin-top:16.35pt;height:39.15pt;width:514.75pt;z-index:251675648;mso-width-relative:page;mso-height-relative:page;" coordorigin="5880,12213" coordsize="10525,513801" o:gfxdata="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CDBIMbZAAAACQEAAA8AAAAAAAAAAQAgAAAAIgAAAGRycy9kb3ducmV2LnhtbFBLAQIUABQAAAAI&#10;AIdO4kD56BO3CQMAANoGAAAOAAAAAAAAAAEAIAAAACgBAABkcnMvZTJvRG9jLnhtbFBLBQYAAAAA&#10;BgAGAFkBAACjBgAAAAA=&#10;">
                <o:lock v:ext="edit" aspectratio="f"/>
                <v:line id="直接连接符 40" o:spid="_x0000_s1026" o:spt="20" style="position:absolute;left:5984;top:14373;height:0;width:10421;" filled="f" stroked="t" coordsize="21600,21600" o:gfxdata="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GSn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82" o:spid="_x0000_s1026" o:spt="202" type="#_x0000_t202" style="position:absolute;left:5880;top:12213;height:513801;width:2068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rFonts w:hint="default" w:eastAsia="微软雅黑"/>
                            <w:b/>
                            <w:bCs w:val="0"/>
                            <w:color w:val="2683C6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 w:val="0"/>
                            <w:color w:val="2683C6" w:themeColor="accent6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textWrapping"/>
      </w:r>
      <w:r>
        <w:br w:type="textWrapping"/>
      </w:r>
    </w:p>
    <w:p>
      <w:pPr>
        <w:tabs>
          <w:tab w:val="left" w:pos="720"/>
        </w:tabs>
        <w:snapToGrid w:val="0"/>
        <w:spacing w:before="156" w:beforeLines="50" w:line="276" w:lineRule="auto"/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项目名称： IConfig桌面应用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 (20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20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.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9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-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至今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)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 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  <w:t>项目描述：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为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浪潮商用机器公司打造桌面应用配置工具及交互平台，主要用于服务器配置，导出配置单，和提供给供应链使用的生成单据，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hint="eastAsia" w:ascii="微软雅黑" w:hAnsi="微软雅黑" w:eastAsia="微软雅黑" w:cs="Times New Roman"/>
          <w:color w:val="2683C6" w:themeColor="accent6"/>
          <w:kern w:val="2"/>
          <w:sz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83C6" w:themeColor="accent6"/>
          <w:kern w:val="2"/>
          <w:sz w:val="22"/>
          <w14:textFill>
            <w14:solidFill>
              <w14:schemeClr w14:val="accent6"/>
            </w14:solidFill>
          </w14:textFill>
        </w:rPr>
        <w:t>责任描述：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项目的升级更新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文件的处理，导出,xlsx，zip等文件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新机型迭代的数据结构维护</w:t>
      </w:r>
    </w:p>
    <w:p>
      <w:pPr>
        <w:pStyle w:val="5"/>
        <w:numPr>
          <w:numId w:val="0"/>
        </w:numPr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400" w:left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Sqlite内嵌型数据库的数据交互和数据处理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用户功能的的开发页面设计及展示公共组件的编写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负责与产品团队与后端团队在功能，交互，数据接口层面的沟通，确保产品具有优秀的用户体验。</w:t>
      </w:r>
    </w:p>
    <w:p>
      <w:pPr>
        <w:tabs>
          <w:tab w:val="left" w:pos="720"/>
        </w:tabs>
        <w:snapToGrid w:val="0"/>
        <w:spacing w:before="156" w:beforeLines="50" w:line="276" w:lineRule="auto"/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项目名称： IConfig桌面应用后台管理系统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 (20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20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.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9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-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至今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)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 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  <w:t>项目描述：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为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浪潮商用机器公司IConfig 打造数据维护后台管理系统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hint="eastAsia" w:ascii="微软雅黑" w:hAnsi="微软雅黑" w:eastAsia="微软雅黑" w:cs="Times New Roman"/>
          <w:color w:val="2683C6" w:themeColor="accent6"/>
          <w:kern w:val="2"/>
          <w:sz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83C6" w:themeColor="accent6"/>
          <w:kern w:val="2"/>
          <w:sz w:val="22"/>
          <w14:textFill>
            <w14:solidFill>
              <w14:schemeClr w14:val="accent6"/>
            </w14:solidFill>
          </w14:textFill>
        </w:rPr>
        <w:t>责任描述：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项目的升级更新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文件的处理，导出,xlsx，zip等文件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新机型迭代的数据结构维护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Sqlite内嵌型数据库的数据交互和数据处理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用户功能的的开发页面设计及展示公共组件的编写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负责与产品团队与后端团队在功能，交互，数据接口层面的沟通，确保产品具有优秀的用户体验。</w:t>
      </w:r>
    </w:p>
    <w:p>
      <w:pPr>
        <w:tabs>
          <w:tab w:val="left" w:pos="720"/>
        </w:tabs>
        <w:snapToGrid w:val="0"/>
        <w:spacing w:before="156" w:beforeLines="50" w:line="276" w:lineRule="auto"/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</w:pPr>
      <w:r>
        <w:br w:type="textWrapping"/>
      </w:r>
      <w:r>
        <w:br w:type="textWrapping"/>
      </w:r>
      <w:r>
        <w:br w:type="textWrapping"/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项目名称： 中国铁建薪酬管理系统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 (201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9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.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9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-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20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20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.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9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)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 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  <w:t>项目描述：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为世界500强公司搭建的薪酬管理系统，后台管理系统主要用于薪酬人事组织的管理，薪酬模板和报表的管理，相关人员的浏览和查看，流程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提交及查看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和权限管理。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hint="eastAsia" w:ascii="微软雅黑" w:hAnsi="微软雅黑" w:eastAsia="微软雅黑" w:cs="Times New Roman"/>
          <w:color w:val="2683C6" w:themeColor="accent6"/>
          <w:kern w:val="2"/>
          <w:sz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83C6" w:themeColor="accent6"/>
          <w:kern w:val="2"/>
          <w:sz w:val="22"/>
          <w14:textFill>
            <w14:solidFill>
              <w14:schemeClr w14:val="accent6"/>
            </w14:solidFill>
          </w14:textFill>
        </w:rPr>
        <w:t>责任描述：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负责公共组件开发，项目模块开发，解决技术难点；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设计页面结构，保证后期可维护型；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负责解决不同的浏览器及不同版本的兼容性问题；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负责与产品团队与后端团队在功能，交互，数据接口层面的沟通，确保产品具有优秀的用户体验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负责系统前端企业应用Web页面和脚本的基础功能模块的设计和编码，能够保证质量的同时较为快速的响应产品业务需求</w:t>
      </w:r>
    </w:p>
    <w:p>
      <w:pPr>
        <w:pStyle w:val="5"/>
        <w:numPr>
          <w:numId w:val="0"/>
        </w:numPr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</w:pPr>
    </w:p>
    <w:p>
      <w:pPr>
        <w:pStyle w:val="5"/>
        <w:numPr>
          <w:numId w:val="0"/>
        </w:numPr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</w:pPr>
      <w:r>
        <w:br w:type="textWrapping"/>
      </w:r>
    </w:p>
    <w:p>
      <w:pPr>
        <w:tabs>
          <w:tab w:val="left" w:pos="720"/>
        </w:tabs>
        <w:snapToGrid w:val="0"/>
        <w:spacing w:before="156" w:beforeLines="50" w:line="276" w:lineRule="auto"/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项目名称： 链得得 区块链财经媒体 管理系统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 (201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9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.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4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-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201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9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.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9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)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"https://www.chaindd.com/"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https://www.chaindd.com/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  <w:t>项目描述：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链得得是一家区块链财经媒体，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后台管理系统主要用于新文章的发布，现有文章的修改，和删除；统计文章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的阅读数量，用户的关注数量，用户的评论管理。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:lang w:eastAsia="zh-CN"/>
          <w14:textFill>
            <w14:solidFill>
              <w14:schemeClr w14:val="accent6"/>
            </w14:solidFill>
          </w14:textFill>
        </w:rPr>
        <w:t>责任描述</w:t>
      </w:r>
      <w:r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  <w:t>：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负责该项目的技术选型和框架，编写本项目开发规范和说明文档，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跟后台一个编写前后端交互接口规范；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负责定制代码书写规范，保证项目代码规范的统一，增加项目的可维护性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整个平台采用Vue.js渲染后台返回的数据，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通过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 Router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实现页面间的跳转，提高用户体验度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</w:t>
      </w: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通过</w:t>
      </w: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package.json 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npm包管理工具进行依赖文件的管理，利用WebPack进行项目构建和打包，利用Git版本管理工具来进行团队项目的管理</w:t>
      </w:r>
    </w:p>
    <w:p>
      <w:pPr>
        <w:pStyle w:val="5"/>
        <w:numPr>
          <w:ilvl w:val="0"/>
          <w:numId w:val="0"/>
        </w:numPr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Chars="0"/>
        <w:textAlignment w:val="baseline"/>
        <w:rPr>
          <w:rFonts w:ascii="微软雅黑" w:hAnsi="微软雅黑" w:eastAsia="微软雅黑" w:cs="Times New Roman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5"/>
        <w:numPr>
          <w:ilvl w:val="0"/>
          <w:numId w:val="0"/>
        </w:numPr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400" w:leftChars="0"/>
        <w:textAlignment w:val="baseline"/>
        <w:rPr>
          <w:rFonts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br w:type="textWrapping"/>
      </w:r>
    </w:p>
    <w:p>
      <w:pPr>
        <w:tabs>
          <w:tab w:val="left" w:pos="720"/>
        </w:tabs>
        <w:snapToGrid w:val="0"/>
        <w:spacing w:before="156" w:beforeLines="50" w:line="240" w:lineRule="auto"/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项目名称： 智小窝 长租公寓运营商 管理系统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 (201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8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.11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-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201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9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.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4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)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</w:p>
    <w:p>
      <w:pPr>
        <w:tabs>
          <w:tab w:val="left" w:pos="720"/>
        </w:tabs>
        <w:snapToGrid w:val="0"/>
        <w:spacing w:before="156" w:beforeLines="50" w:line="360" w:lineRule="auto"/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"https://rent.zxiaowo.com/landlord/" \l "/login"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https://rent.zxiaowo.com/landlord/#/login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  <w:t>项目描述：</w:t>
      </w:r>
    </w:p>
    <w:p>
      <w:pPr>
        <w:spacing w:line="500" w:lineRule="exact"/>
        <w:jc w:val="left"/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Cs/>
          <w:color w:val="595959" w:themeColor="text1" w:themeTint="A6"/>
          <w:kern w:val="24"/>
          <w:sz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智小窝 是一家互联网长租公寓运营商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后台管理系统包括了客户房租等</w:t>
      </w:r>
      <w:r>
        <w:rPr>
          <w:rFonts w:hint="eastAsia" w:ascii="宋体" w:hAnsi="宋体"/>
          <w:color w:val="595959" w:themeColor="text1" w:themeTint="A6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费用计算，</w:t>
      </w: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系统维护</w:t>
      </w:r>
    </w:p>
    <w:p>
      <w:pPr>
        <w:spacing w:line="360" w:lineRule="auto"/>
        <w:jc w:val="left"/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数据权限管理，报表管理，excel表格下载，退款管理，发票管理等。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40" w:lineRule="auto"/>
        <w:textAlignment w:val="baseline"/>
        <w:rPr>
          <w:rFonts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:lang w:eastAsia="zh-CN"/>
          <w14:textFill>
            <w14:solidFill>
              <w14:schemeClr w14:val="accent6"/>
            </w14:solidFill>
          </w14:textFill>
        </w:rPr>
        <w:t>责任描述</w:t>
      </w:r>
      <w:r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  <w:t>：</w:t>
      </w:r>
    </w:p>
    <w:p>
      <w:pPr>
        <w:pStyle w:val="5"/>
        <w:numPr>
          <w:ilvl w:val="0"/>
          <w:numId w:val="5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本项目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</w:rPr>
        <w:t xml:space="preserve">采用 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</w:rPr>
        <w:t>ue+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</w:rPr>
        <w:t>ue-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</w:rPr>
        <w:t>outer+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</w:rPr>
        <w:t>uex+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</w:rPr>
        <w:t>ebpack+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</w:rPr>
        <w:t xml:space="preserve">s6 的架构，使用 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</w:rPr>
        <w:t>ue-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</w:rPr>
        <w:t>li 脚手架快速搭建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  <w:lang w:eastAsia="zh-CN"/>
        </w:rPr>
        <w:t>；</w:t>
      </w:r>
    </w:p>
    <w:p>
      <w:pPr>
        <w:pStyle w:val="5"/>
        <w:numPr>
          <w:ilvl w:val="0"/>
          <w:numId w:val="5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对重复使用的功能，组件进行封装，方便使用；</w:t>
      </w:r>
    </w:p>
    <w:p>
      <w:pPr>
        <w:pStyle w:val="5"/>
        <w:numPr>
          <w:ilvl w:val="0"/>
          <w:numId w:val="5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/>
          <w:sz w:val="22"/>
          <w:szCs w:val="22"/>
        </w:rPr>
        <w:t xml:space="preserve">对 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color w:val="404040"/>
          <w:sz w:val="22"/>
          <w:szCs w:val="22"/>
        </w:rPr>
        <w:t>xios 进行封装，与服务器进行数据交互渲染页面；</w:t>
      </w:r>
    </w:p>
    <w:p>
      <w:pPr>
        <w:pStyle w:val="5"/>
        <w:numPr>
          <w:ilvl w:val="0"/>
          <w:numId w:val="5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</w:t>
      </w: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uex对用户的侧边栏权限，按钮权限进行管理；</w:t>
      </w:r>
    </w:p>
    <w:p>
      <w:pPr>
        <w:pStyle w:val="5"/>
        <w:numPr>
          <w:ilvl w:val="0"/>
          <w:numId w:val="5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40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ECharts</w:t>
      </w: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完成数据统计的可视操作</w:t>
      </w: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tabs>
          <w:tab w:val="left" w:pos="720"/>
        </w:tabs>
        <w:snapToGrid w:val="0"/>
        <w:spacing w:before="156" w:beforeLines="50" w:line="240" w:lineRule="auto"/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tabs>
          <w:tab w:val="left" w:pos="720"/>
        </w:tabs>
        <w:snapToGrid w:val="0"/>
        <w:spacing w:before="156" w:beforeLines="50" w:line="276" w:lineRule="auto"/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项目名称： 有房无介  互联网房产服务平台 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 (20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18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.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02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-201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8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.11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)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"https://beijing.youfangwj.com/"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https://beijing.youfangwj.com/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  <w:t>项目描述：</w:t>
      </w:r>
    </w:p>
    <w:p>
      <w:pPr>
        <w:autoSpaceDE w:val="0"/>
        <w:autoSpaceDN w:val="0"/>
        <w:adjustRightInd w:val="0"/>
        <w:snapToGrid w:val="0"/>
        <w:jc w:val="left"/>
        <w:rPr>
          <w:rFonts w:hint="eastAsia" w:ascii="微软雅黑" w:hAnsi="微软雅黑" w:eastAsia="微软雅黑" w:cs="Traditional Arabic"/>
          <w:b/>
          <w:kern w:val="0"/>
          <w:sz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有房无介网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是一家线上互联网房产服务平台，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此网站主要分为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房产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分类模块、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房产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展示模块、导航模块、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资讯模块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首页轮播图模块，搜索模块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还可以根据价格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、区位、户型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找到你想要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房产信息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40" w:lineRule="auto"/>
        <w:textAlignment w:val="baseline"/>
        <w:rPr>
          <w:rFonts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:lang w:eastAsia="zh-CN"/>
          <w14:textFill>
            <w14:solidFill>
              <w14:schemeClr w14:val="accent6"/>
            </w14:solidFill>
          </w14:textFill>
        </w:rPr>
        <w:t>责任描述</w:t>
      </w:r>
      <w:r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  <w:t>：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产品采用前后端数据分离设计，降低代码的耦合性，提升平台的性能，用户体验；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使用HTML+CSS开发静态页面。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:shd w:val="clear" w:color="auto" w:fill="FFFFFF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Swiper插件</w:t>
      </w: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完成轮播图，</w:t>
      </w: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:shd w:val="clear" w:color="auto" w:fill="FFFFFF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jQuery分页器插件</w:t>
      </w: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；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利用Git版本管理工具来进行团队项目的管理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地图找房通过</w:t>
      </w:r>
      <w:r>
        <w:rPr>
          <w:rFonts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JavaScript脚本与百度API进行交互</w:t>
      </w:r>
    </w:p>
    <w:p>
      <w:pPr>
        <w:pStyle w:val="5"/>
        <w:numPr>
          <w:ilvl w:val="0"/>
          <w:numId w:val="4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通过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Ajax与后台进行数据交互，渲染列表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</w:pPr>
    </w:p>
    <w:p>
      <w:pPr>
        <w:tabs>
          <w:tab w:val="left" w:pos="720"/>
        </w:tabs>
        <w:snapToGrid w:val="0"/>
        <w:spacing w:before="156" w:beforeLines="50" w:line="240" w:lineRule="auto"/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项目名称：   朴朴超市  生鲜快送服务提供商 移动端 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 (201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7.08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.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-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201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8.02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)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  <w:t>项目描述：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Cs/>
          <w:color w:val="595959" w:themeColor="text1" w:themeTint="A6"/>
          <w:kern w:val="24"/>
          <w:sz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朴朴超市是一家生鲜快送服务提供商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，用户在朴朴商城选购商品后，根据定位配送地址，向附近骑手派单并进行配送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内容主要分为：首页页面，活动页面，订单页面，商品详情页面，分类页面，购物车页面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；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:lang w:eastAsia="zh-CN"/>
          <w14:textFill>
            <w14:solidFill>
              <w14:schemeClr w14:val="accent6"/>
            </w14:solidFill>
          </w14:textFill>
        </w:rPr>
        <w:t>责任描述</w:t>
      </w:r>
      <w:r>
        <w:rPr>
          <w:rFonts w:hint="eastAsia" w:ascii="微软雅黑" w:hAnsi="微软雅黑" w:eastAsia="微软雅黑" w:cs="Times New Roman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  <w:t>：</w:t>
      </w:r>
    </w:p>
    <w:p>
      <w:pPr>
        <w:pStyle w:val="5"/>
        <w:numPr>
          <w:ilvl w:val="0"/>
          <w:numId w:val="5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该项目为移动端项目</w:t>
      </w: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主要通过flex布局完成基本页面</w:t>
      </w: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；</w:t>
      </w:r>
    </w:p>
    <w:p>
      <w:pPr>
        <w:pStyle w:val="5"/>
        <w:numPr>
          <w:ilvl w:val="0"/>
          <w:numId w:val="5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通过</w:t>
      </w: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</w:t>
      </w: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lexible.js</w:t>
      </w: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+rem 完成 移动端自适应方案；</w:t>
      </w:r>
    </w:p>
    <w:p>
      <w:pPr>
        <w:pStyle w:val="5"/>
        <w:numPr>
          <w:ilvl w:val="0"/>
          <w:numId w:val="5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采用</w:t>
      </w: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Ajax 来获取后台的数据，完成页面的动态渲染；</w:t>
      </w:r>
    </w:p>
    <w:p>
      <w:pPr>
        <w:pStyle w:val="5"/>
        <w:numPr>
          <w:ilvl w:val="0"/>
          <w:numId w:val="5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:shd w:val="clear" w:color="auto" w:fill="FFFFFF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Swiper插件</w:t>
      </w: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完成轮播图</w:t>
      </w:r>
    </w:p>
    <w:p>
      <w:pPr>
        <w:pStyle w:val="5"/>
        <w:numPr>
          <w:ilvl w:val="0"/>
          <w:numId w:val="5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40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</w:t>
      </w: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scroll插件实现页面内容滚动下拉弹性效果</w:t>
      </w:r>
    </w:p>
    <w:p>
      <w:pPr>
        <w:pStyle w:val="5"/>
        <w:numPr>
          <w:ilvl w:val="0"/>
          <w:numId w:val="0"/>
        </w:numPr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360" w:lineRule="auto"/>
        <w:ind w:left="400" w:left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5"/>
        <w:numPr>
          <w:ilvl w:val="0"/>
          <w:numId w:val="0"/>
        </w:numPr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Chars="0"/>
        <w:textAlignment w:val="baseline"/>
        <w:rPr>
          <w:rFonts w:ascii="微软雅黑" w:hAnsi="微软雅黑" w:eastAsia="微软雅黑" w:cs="Times New Roman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tabs>
          <w:tab w:val="left" w:pos="720"/>
        </w:tabs>
        <w:snapToGrid w:val="0"/>
        <w:spacing w:line="240" w:lineRule="auto"/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eastAsia="zh-CN"/>
          <w14:textFill>
            <w14:solidFill>
              <w14:schemeClr w14:val="accent6"/>
            </w14:solidFill>
          </w14:textFill>
        </w:rPr>
        <w:t>项目名称：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酷有拿货网 后台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管理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eastAsia="zh-CN"/>
          <w14:textFill>
            <w14:solidFill>
              <w14:schemeClr w14:val="accent6"/>
            </w14:solidFill>
          </w14:textFill>
        </w:rPr>
        <w:t>系统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(201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7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.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03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–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 xml:space="preserve"> 2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01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7.08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 xml:space="preserve">)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"http://www.nahuo.com/"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http://www.nahuo.com/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napToGrid w:val="0"/>
        <w:spacing w:line="276" w:lineRule="auto"/>
        <w:jc w:val="left"/>
        <w:rPr>
          <w:rFonts w:ascii="微软雅黑" w:hAnsi="微软雅黑" w:eastAsia="微软雅黑" w:cs="Arial Unicode MS"/>
          <w:color w:val="2683C6" w:themeColor="accent6"/>
          <w:sz w:val="22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Arial Unicode MS"/>
          <w:color w:val="2683C6" w:themeColor="accent6"/>
          <w:sz w:val="22"/>
          <w:szCs w:val="24"/>
          <w14:textFill>
            <w14:solidFill>
              <w14:schemeClr w14:val="accent6"/>
            </w14:solidFill>
          </w14:textFill>
        </w:rPr>
        <w:t>项目描述：</w:t>
      </w:r>
    </w:p>
    <w:p>
      <w:pPr>
        <w:pStyle w:val="11"/>
        <w:widowControl w:val="0"/>
        <w:numPr>
          <w:ilvl w:val="0"/>
          <w:numId w:val="0"/>
        </w:numPr>
        <w:snapToGrid w:val="0"/>
        <w:spacing w:line="276" w:lineRule="auto"/>
        <w:ind w:leftChars="0" w:firstLine="420" w:firstLineChars="0"/>
        <w:jc w:val="left"/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酷有拿货网是一个服装批发B2B交易平台，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后台管理系统主要是用于货品图片更新，新货品发布，删除过期货品，和货品统计等，此项目为团队开发，本人主要负责页面布局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，货品列表页，更新，和删除，统计等页面的搭建。</w:t>
      </w:r>
    </w:p>
    <w:p>
      <w:pPr>
        <w:snapToGrid w:val="0"/>
        <w:spacing w:line="276" w:lineRule="auto"/>
        <w:jc w:val="left"/>
        <w:rPr>
          <w:rFonts w:ascii="微软雅黑" w:hAnsi="微软雅黑" w:eastAsia="微软雅黑" w:cs="Arial Unicode MS"/>
          <w:color w:val="2683C6" w:themeColor="accent6"/>
          <w:sz w:val="22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Arial Unicode MS"/>
          <w:color w:val="2683C6" w:themeColor="accent6"/>
          <w:sz w:val="22"/>
          <w:szCs w:val="24"/>
          <w14:textFill>
            <w14:solidFill>
              <w14:schemeClr w14:val="accent6"/>
            </w14:solidFill>
          </w14:textFill>
        </w:rPr>
        <w:t>责任描述：</w:t>
      </w:r>
    </w:p>
    <w:p>
      <w:pPr>
        <w:pStyle w:val="11"/>
        <w:widowControl w:val="0"/>
        <w:numPr>
          <w:ilvl w:val="0"/>
          <w:numId w:val="5"/>
        </w:numPr>
        <w:snapToGrid w:val="0"/>
        <w:spacing w:line="276" w:lineRule="auto"/>
        <w:ind w:left="0" w:leftChars="0" w:firstLine="400" w:firstLineChars="0"/>
        <w:jc w:val="left"/>
        <w:rPr>
          <w:rFonts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负责修改</w:t>
      </w:r>
      <w:r>
        <w:rPr>
          <w:rFonts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页面的样式功能等等。</w:t>
      </w:r>
    </w:p>
    <w:p>
      <w:pPr>
        <w:pStyle w:val="11"/>
        <w:widowControl w:val="0"/>
        <w:numPr>
          <w:ilvl w:val="0"/>
          <w:numId w:val="5"/>
        </w:numPr>
        <w:snapToGrid w:val="0"/>
        <w:spacing w:line="276" w:lineRule="auto"/>
        <w:ind w:left="0" w:leftChars="0" w:firstLine="400" w:firstLineChars="0"/>
        <w:jc w:val="left"/>
        <w:rPr>
          <w:rFonts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负责利用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Bootstrap完成基本布局</w:t>
      </w:r>
    </w:p>
    <w:p>
      <w:pPr>
        <w:pStyle w:val="11"/>
        <w:widowControl w:val="0"/>
        <w:numPr>
          <w:ilvl w:val="0"/>
          <w:numId w:val="5"/>
        </w:numPr>
        <w:snapToGrid w:val="0"/>
        <w:spacing w:line="276" w:lineRule="auto"/>
        <w:ind w:left="0" w:leftChars="0" w:firstLine="400" w:firstLineChars="0"/>
        <w:jc w:val="left"/>
        <w:rPr>
          <w:rFonts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利用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Html5和Css3等实现pc端的页面效果</w:t>
      </w:r>
    </w:p>
    <w:p>
      <w:pPr>
        <w:pStyle w:val="11"/>
        <w:widowControl w:val="0"/>
        <w:numPr>
          <w:ilvl w:val="0"/>
          <w:numId w:val="5"/>
        </w:numPr>
        <w:snapToGrid w:val="0"/>
        <w:spacing w:line="276" w:lineRule="auto"/>
        <w:ind w:left="0" w:leftChars="0" w:firstLine="400" w:firstLineChars="0"/>
        <w:jc w:val="left"/>
        <w:rPr>
          <w:rFonts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Ajax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发送请求与后台进行配合，搭配模板引擎完成页面的渲染。</w:t>
      </w:r>
    </w:p>
    <w:p>
      <w:pPr>
        <w:pStyle w:val="11"/>
        <w:widowControl w:val="0"/>
        <w:numPr>
          <w:ilvl w:val="0"/>
          <w:numId w:val="5"/>
        </w:numPr>
        <w:snapToGrid w:val="0"/>
        <w:spacing w:line="276" w:lineRule="auto"/>
        <w:ind w:left="0" w:leftChars="0" w:firstLine="400" w:firstLineChars="0"/>
        <w:jc w:val="left"/>
        <w:rPr>
          <w:rFonts w:ascii="微软雅黑" w:hAnsi="微软雅黑" w:eastAsia="微软雅黑" w:cs="Times New Roman"/>
          <w:color w:val="595959" w:themeColor="text1" w:themeTint="A6"/>
          <w:kern w:val="2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完成页面的交互效果，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ECharts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完成数据统计的可视操作。</w:t>
      </w:r>
    </w:p>
    <w:p>
      <w:pPr>
        <w:tabs>
          <w:tab w:val="left" w:pos="720"/>
        </w:tabs>
        <w:snapToGrid w:val="0"/>
        <w:spacing w:line="360" w:lineRule="auto"/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eastAsia="zh-CN"/>
          <w14:textFill>
            <w14:solidFill>
              <w14:schemeClr w14:val="accent6"/>
            </w14:solidFill>
          </w14:textFill>
        </w:rPr>
      </w:pPr>
    </w:p>
    <w:p>
      <w:pPr>
        <w:pStyle w:val="5"/>
        <w:numPr>
          <w:ilvl w:val="0"/>
          <w:numId w:val="0"/>
        </w:numPr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Chars="0"/>
        <w:textAlignment w:val="baseline"/>
        <w:rPr>
          <w:rFonts w:ascii="微软雅黑" w:hAnsi="微软雅黑" w:eastAsia="微软雅黑" w:cs="Times New Roman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tabs>
          <w:tab w:val="left" w:pos="720"/>
        </w:tabs>
        <w:snapToGrid w:val="0"/>
        <w:spacing w:line="360" w:lineRule="auto"/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eastAsia="zh-CN"/>
          <w14:textFill>
            <w14:solidFill>
              <w14:schemeClr w14:val="accent6"/>
            </w14:solidFill>
          </w14:textFill>
        </w:rPr>
        <w:t>项目名称：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instrText xml:space="preserve"> HYPERLINK "http://www.jjys168.com/" </w:instrTex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家家母婴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fldChar w:fldCharType="end"/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 xml:space="preserve">  月嫂预约服务平台  PC端  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(201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6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.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11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–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 xml:space="preserve"> 2</w:t>
      </w:r>
      <w:r>
        <w:rPr>
          <w:rFonts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01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:lang w:val="en-US" w:eastAsia="zh-CN"/>
          <w14:textFill>
            <w14:solidFill>
              <w14:schemeClr w14:val="accent6"/>
            </w14:solidFill>
          </w14:textFill>
        </w:rPr>
        <w:t>7.03</w:t>
      </w: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>)</w:t>
      </w:r>
    </w:p>
    <w:p>
      <w:pPr>
        <w:tabs>
          <w:tab w:val="left" w:pos="720"/>
        </w:tabs>
        <w:snapToGrid w:val="0"/>
        <w:spacing w:line="360" w:lineRule="auto"/>
        <w:rPr>
          <w:rFonts w:hint="eastAsia" w:ascii="微软雅黑" w:hAnsi="微软雅黑" w:eastAsia="微软雅黑" w:cs="Arial Unicode MS"/>
          <w:color w:val="2683C6" w:themeColor="accent6"/>
          <w:sz w:val="22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/>
          <w:bCs/>
          <w:color w:val="2683C6" w:themeColor="accent6"/>
          <w:kern w:val="24"/>
          <w:sz w:val="22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"http://www.nahuo.com/"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http://www.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"http://www.jjys168.com/"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http://www.jjys168.com/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napToGrid w:val="0"/>
        <w:spacing w:line="240" w:lineRule="auto"/>
        <w:jc w:val="left"/>
        <w:rPr>
          <w:rFonts w:hint="eastAsia" w:ascii="微软雅黑" w:hAnsi="微软雅黑" w:eastAsia="微软雅黑"/>
          <w:bCs/>
          <w:color w:val="595959" w:themeColor="text1" w:themeTint="A6"/>
          <w:kern w:val="24"/>
          <w:sz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Arial Unicode MS"/>
          <w:color w:val="2683C6" w:themeColor="accent6"/>
          <w:sz w:val="22"/>
          <w:szCs w:val="24"/>
          <w14:textFill>
            <w14:solidFill>
              <w14:schemeClr w14:val="accent6"/>
            </w14:solidFill>
          </w14:textFill>
        </w:rPr>
        <w:t>项目描述：</w:t>
      </w:r>
    </w:p>
    <w:p>
      <w:pPr>
        <w:pStyle w:val="11"/>
        <w:widowControl w:val="0"/>
        <w:numPr>
          <w:ilvl w:val="0"/>
          <w:numId w:val="0"/>
        </w:numPr>
        <w:snapToGrid w:val="0"/>
        <w:spacing w:line="276" w:lineRule="auto"/>
        <w:ind w:leftChars="0" w:firstLine="420" w:firstLineChars="0"/>
        <w:jc w:val="left"/>
        <w:rPr>
          <w:rFonts w:hint="default" w:ascii="微软雅黑" w:hAnsi="微软雅黑" w:eastAsia="微软雅黑" w:cs="微软雅黑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家家母婴是一个月嫂预约服务平台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网站主要有主页，服务内容，招募培训，活动中心等页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，此项目为团队开发，本人主要负责页面布局</w:t>
      </w:r>
      <w:r>
        <w:rPr>
          <w:rFonts w:hint="eastAsia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按设计图进行原稿实现 。</w:t>
      </w: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40" w:lineRule="auto"/>
        <w:textAlignment w:val="baseline"/>
        <w:rPr>
          <w:rFonts w:hint="eastAsia" w:ascii="微软雅黑" w:hAnsi="微软雅黑" w:eastAsia="微软雅黑" w:cs="微软雅黑"/>
          <w:bCs/>
          <w:color w:val="2683C6" w:themeColor="accent6"/>
          <w:kern w:val="24"/>
          <w:sz w:val="22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color w:val="2683C6" w:themeColor="accent6"/>
          <w:kern w:val="24"/>
          <w:sz w:val="22"/>
          <w:szCs w:val="22"/>
          <w:lang w:eastAsia="zh-CN"/>
          <w14:textFill>
            <w14:solidFill>
              <w14:schemeClr w14:val="accent6"/>
            </w14:solidFill>
          </w14:textFill>
        </w:rPr>
        <w:t>责任描述</w:t>
      </w:r>
      <w:r>
        <w:rPr>
          <w:rFonts w:hint="eastAsia" w:ascii="微软雅黑" w:hAnsi="微软雅黑" w:eastAsia="微软雅黑" w:cs="微软雅黑"/>
          <w:color w:val="2683C6" w:themeColor="accent6"/>
          <w:kern w:val="24"/>
          <w:sz w:val="22"/>
          <w:szCs w:val="22"/>
          <w14:textFill>
            <w14:solidFill>
              <w14:schemeClr w14:val="accent6"/>
            </w14:solidFill>
          </w14:textFill>
        </w:rPr>
        <w:t>：</w:t>
      </w:r>
    </w:p>
    <w:p>
      <w:pPr>
        <w:pStyle w:val="5"/>
        <w:numPr>
          <w:ilvl w:val="0"/>
          <w:numId w:val="5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40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负责完成基本布局，完稿还原；</w:t>
      </w:r>
    </w:p>
    <w:p>
      <w:pPr>
        <w:pStyle w:val="11"/>
        <w:widowControl w:val="0"/>
        <w:numPr>
          <w:ilvl w:val="0"/>
          <w:numId w:val="5"/>
        </w:numPr>
        <w:snapToGrid w:val="0"/>
        <w:spacing w:line="276" w:lineRule="auto"/>
        <w:ind w:left="0" w:leftChars="0" w:firstLine="400" w:firstLineChars="0"/>
        <w:jc w:val="left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利用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Html5和Css3等实现页面效果；</w:t>
      </w:r>
    </w:p>
    <w:p>
      <w:pPr>
        <w:pStyle w:val="5"/>
        <w:numPr>
          <w:ilvl w:val="0"/>
          <w:numId w:val="5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:shd w:val="clear" w:color="auto" w:fill="FFFFFF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Swiper插件</w:t>
      </w: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:shd w:val="clear" w:color="auto" w:fill="FFFFFF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完成轮播图</w:t>
      </w:r>
      <w:r>
        <w:rPr>
          <w:rFonts w:hint="eastAsia" w:ascii="微软雅黑" w:hAnsi="微软雅黑" w:eastAsia="微软雅黑" w:cs="微软雅黑"/>
          <w:color w:val="595959" w:themeColor="text1" w:themeTint="A6"/>
          <w:sz w:val="22"/>
          <w:szCs w:val="22"/>
          <w:shd w:val="clear" w:color="auto" w:fill="FFFFFF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；</w:t>
      </w:r>
    </w:p>
    <w:p>
      <w:pPr>
        <w:pStyle w:val="5"/>
        <w:numPr>
          <w:ilvl w:val="0"/>
          <w:numId w:val="5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40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使用JQuery完成页面交互效果；</w:t>
      </w:r>
    </w:p>
    <w:p>
      <w:pPr>
        <w:pStyle w:val="5"/>
        <w:numPr>
          <w:ilvl w:val="0"/>
          <w:numId w:val="5"/>
        </w:numPr>
        <w:tabs>
          <w:tab w:val="left" w:pos="1890"/>
          <w:tab w:val="left" w:pos="2100"/>
        </w:tabs>
        <w:snapToGrid w:val="0"/>
        <w:spacing w:before="0" w:beforeAutospacing="0" w:after="0" w:afterAutospacing="0" w:line="240" w:lineRule="auto"/>
        <w:ind w:left="0" w:leftChars="0" w:firstLine="400" w:firstLineChars="0"/>
        <w:textAlignment w:val="baseline"/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使用JQuery.lazyload.js实现懒加载效果；</w:t>
      </w:r>
    </w:p>
    <w:p>
      <w:pPr>
        <w:pStyle w:val="11"/>
        <w:widowControl w:val="0"/>
        <w:numPr>
          <w:ilvl w:val="0"/>
          <w:numId w:val="5"/>
        </w:numPr>
        <w:snapToGrid w:val="0"/>
        <w:spacing w:line="276" w:lineRule="auto"/>
        <w:ind w:left="0" w:leftChars="0" w:firstLine="400" w:firstLineChars="0"/>
        <w:jc w:val="left"/>
        <w:rPr>
          <w:rFonts w:ascii="微软雅黑" w:hAnsi="微软雅黑" w:eastAsia="微软雅黑" w:cs="Times New Roman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Ajax</w:t>
      </w:r>
      <w:r>
        <w:rPr>
          <w:rFonts w:hint="eastAsia" w:ascii="微软雅黑" w:hAnsi="微软雅黑" w:eastAsia="微软雅黑"/>
          <w:color w:val="595959" w:themeColor="text1" w:themeTint="A6"/>
          <w:sz w:val="22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发送请求与后台进行配合，搭配模板引擎完成页面的渲染。</w:t>
      </w:r>
    </w:p>
    <w:p>
      <w:pPr>
        <w:pStyle w:val="5"/>
        <w:numPr>
          <w:ilvl w:val="0"/>
          <w:numId w:val="0"/>
        </w:numPr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Chars="0"/>
        <w:textAlignment w:val="baseline"/>
        <w:rPr>
          <w:rFonts w:hint="eastAsia" w:ascii="微软雅黑" w:hAnsi="微软雅黑" w:eastAsia="微软雅黑" w:cs="Times New Roman"/>
          <w:color w:val="595959" w:themeColor="text1" w:themeTint="A6"/>
          <w:kern w:val="24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9594850</wp:posOffset>
                </wp:positionV>
                <wp:extent cx="6440170" cy="314325"/>
                <wp:effectExtent l="0" t="0" r="0" b="0"/>
                <wp:wrapNone/>
                <wp:docPr id="41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170" cy="314322"/>
                          <a:chOff x="7669" y="6248"/>
                          <a:chExt cx="10509" cy="110533"/>
                        </a:xfrm>
                      </wpg:grpSpPr>
                      <wps:wsp>
                        <wps:cNvPr id="42" name="直接连接符 38"/>
                        <wps:cNvCnPr/>
                        <wps:spPr>
                          <a:xfrm>
                            <a:off x="7757" y="818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文本框 76"/>
                        <wps:cNvSpPr txBox="1"/>
                        <wps:spPr>
                          <a:xfrm>
                            <a:off x="7669" y="6248"/>
                            <a:ext cx="1653" cy="110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rFonts w:hint="eastAsia" w:eastAsia="宋体"/>
                                  <w:color w:val="2683C6" w:themeColor="accent6"/>
                                  <w:lang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Cs/>
                                  <w:color w:val="2683C6" w:themeColor="accent6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-3.7pt;margin-top:755.5pt;height:24.75pt;width:507.1pt;z-index:251676672;mso-width-relative:page;mso-height-relative:page;" coordorigin="7669,6248" coordsize="10509,110533" o:gfxdata="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CtD&#10;4U7ZAAAACQEAAA8AAAAAAAAAAQAgAAAAIgAAAGRycy9kb3ducmV2LnhtbFBLAQIUABQAAAAIAIdO&#10;4kCon+Y9BgMAANcGAAAOAAAAAAAAAAEAIAAAACgBAABkcnMvZTJvRG9jLnhtbFBLBQYAAAAABgAG&#10;AFkBAACgBgAAAAA=&#10;">
                <o:lock v:ext="edit" aspectratio="f"/>
                <v:line id="直接连接符 38" o:spid="_x0000_s1026" o:spt="20" style="position:absolute;left:7757;top:8184;height:0;width:10421;" filled="f" stroked="t" coordsize="21600,21600" o:gfxdata="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fOf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6" o:spid="_x0000_s1026" o:spt="202" type="#_x0000_t202" style="position:absolute;left:7669;top:6248;height:110533;width:1653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rFonts w:hint="eastAsia" w:eastAsia="宋体"/>
                            <w:color w:val="2683C6" w:themeColor="accent6"/>
                            <w:lang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Cs/>
                            <w:color w:val="2683C6" w:themeColor="accent6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5"/>
        <w:numPr>
          <w:ilvl w:val="0"/>
          <w:numId w:val="0"/>
        </w:numPr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ind w:leftChars="0"/>
        <w:textAlignment w:val="baseline"/>
        <w:rPr>
          <w:rFonts w:ascii="微软雅黑" w:hAnsi="微软雅黑" w:eastAsia="微软雅黑" w:cs="Times New Roman"/>
          <w:color w:val="595959" w:themeColor="text1" w:themeTint="A6"/>
          <w:kern w:val="24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5"/>
        <w:tabs>
          <w:tab w:val="left" w:pos="420"/>
          <w:tab w:val="left" w:pos="1890"/>
          <w:tab w:val="left" w:pos="2100"/>
        </w:tabs>
        <w:snapToGrid w:val="0"/>
        <w:spacing w:before="0" w:beforeAutospacing="0" w:after="0" w:afterAutospacing="0" w:line="276" w:lineRule="auto"/>
        <w:textAlignment w:val="baseline"/>
        <w:rPr>
          <w:rFonts w:hint="default" w:ascii="微软雅黑" w:hAnsi="微软雅黑" w:eastAsia="微软雅黑" w:cs="微软雅黑"/>
          <w:i w:val="0"/>
          <w:caps w:val="0"/>
          <w:color w:val="595959" w:themeColor="text1" w:themeTint="A6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11"/>
        <w:numPr>
          <w:ilvl w:val="0"/>
          <w:numId w:val="5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喜欢前端开发，有较强的学习能力和团队精神，能够很快的适应工作环境；</w:t>
      </w:r>
    </w:p>
    <w:p>
      <w:pPr>
        <w:pStyle w:val="11"/>
        <w:numPr>
          <w:ilvl w:val="0"/>
          <w:numId w:val="5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抗压能力强，能够承受较强的工作压力；</w:t>
      </w:r>
    </w:p>
    <w:p>
      <w:pPr>
        <w:pStyle w:val="11"/>
        <w:numPr>
          <w:ilvl w:val="0"/>
          <w:numId w:val="5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学习能力强，对新技术有着强烈的好奇心，责任心强，工作认真负责；</w:t>
      </w:r>
    </w:p>
    <w:p>
      <w:pPr>
        <w:pStyle w:val="11"/>
        <w:numPr>
          <w:ilvl w:val="0"/>
          <w:numId w:val="5"/>
        </w:numPr>
        <w:tabs>
          <w:tab w:val="left" w:pos="720"/>
          <w:tab w:val="clear" w:pos="420"/>
        </w:tabs>
        <w:snapToGrid w:val="0"/>
        <w:spacing w:line="276" w:lineRule="auto"/>
        <w:ind w:left="0" w:leftChars="0" w:firstLine="400" w:firstLineChars="0"/>
        <w:rPr>
          <w:rFonts w:ascii="微软雅黑" w:hAnsi="微软雅黑" w:eastAsia="微软雅黑"/>
          <w:color w:val="595959" w:themeColor="text1" w:themeTint="A6"/>
          <w:kern w:val="24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kern w:val="24"/>
          <w:sz w:val="22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有创新精神，敢于挑战具有创造性任务，对世界永远抱有好奇心；</w:t>
      </w:r>
    </w:p>
    <w:p>
      <w:pPr>
        <w:widowControl/>
        <w:jc w:val="left"/>
        <w:sectPr>
          <w:pgSz w:w="11906" w:h="16838"/>
          <w:pgMar w:top="1134" w:right="850" w:bottom="1134" w:left="850" w:header="851" w:footer="992" w:gutter="0"/>
          <w:cols w:space="720" w:num="1"/>
          <w:docGrid w:type="lines" w:linePitch="312" w:charSpace="0"/>
        </w:sectPr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widowControl/>
        <w:jc w:val="left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-523875</wp:posOffset>
                </wp:positionH>
                <wp:positionV relativeFrom="paragraph">
                  <wp:posOffset>451485</wp:posOffset>
                </wp:positionV>
                <wp:extent cx="6697980" cy="32442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32442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ind w:left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25pt;margin-top:35.55pt;height:255.45pt;width:527.4pt;mso-position-horizontal-relative:margin;z-index:251667456;mso-width-relative:page;mso-height-relative:page;" filled="f" stroked="f" coordsize="21600,21600" o:gfxdata="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67ZkH2AAAAAoBAAAPAAAAAAAAAAEAIAAAACIAAABkcnMvZG93bnJldi54bWxQSwEC&#10;FAAUAAAACACHTuJARSlcwr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ind w:left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-704850</wp:posOffset>
                </wp:positionH>
                <wp:positionV relativeFrom="paragraph">
                  <wp:posOffset>4163060</wp:posOffset>
                </wp:positionV>
                <wp:extent cx="6697980" cy="40157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4015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5pt;margin-top:327.8pt;height:316.2pt;width:527.4pt;mso-position-horizontal-relative:margin;z-index:251669504;mso-width-relative:page;mso-height-relative:page;" filled="f" stroked="f" coordsize="21600,21600" o:gfxdata="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aTq3baAAAADQEAAA8AAAAAAAAAAQAgAAAAIgAAAGRycy9kb3ducmV2LnhtbFBL&#10;AQIUABQAAAAIAIdO4kBk+TrNuwEAAF4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b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26854785</wp:posOffset>
                </wp:positionH>
                <wp:positionV relativeFrom="paragraph">
                  <wp:posOffset>-76134595</wp:posOffset>
                </wp:positionV>
                <wp:extent cx="6660515" cy="314325"/>
                <wp:effectExtent l="0" t="0" r="0" b="0"/>
                <wp:wrapNone/>
                <wp:docPr id="21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5" cy="314198"/>
                          <a:chOff x="7669" y="6248"/>
                          <a:chExt cx="10489" cy="33762829"/>
                        </a:xfrm>
                      </wpg:grpSpPr>
                      <wps:wsp>
                        <wps:cNvPr id="22" name="直接连接符 38"/>
                        <wps:cNvCnPr/>
                        <wps:spPr>
                          <a:xfrm>
                            <a:off x="7737" y="8115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文本框 76"/>
                        <wps:cNvSpPr txBox="1"/>
                        <wps:spPr>
                          <a:xfrm>
                            <a:off x="7669" y="6248"/>
                            <a:ext cx="1653" cy="33762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b/>
                                  <w:bCs w:val="0"/>
                                  <w:color w:val="2683C6" w:themeColor="accent6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 w:val="0"/>
                                  <w:color w:val="2683C6" w:themeColor="accent6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2114.55pt;margin-top:-5994.85pt;height:24.75pt;width:524.45pt;z-index:251673600;mso-width-relative:page;mso-height-relative:page;" coordorigin="7669,6248" coordsize="10489,33762829" o:gfxdata="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IZyJHtoA&#10;AAAJAQAADwAAAAAAAAABACAAAAAiAAAAZHJzL2Rvd25yZXYueG1sUEsBAhQAFAAAAAgAh07iQFzv&#10;aFcBAwAA1wYAAA4AAAAAAAAAAQAgAAAAKQEAAGRycy9lMm9Eb2MueG1sUEsFBgAAAAAGAAYAWQEA&#10;AJwGAAAAAA==&#10;">
                <o:lock v:ext="edit" aspectratio="f"/>
                <v:line id="直接连接符 38" o:spid="_x0000_s1026" o:spt="20" style="position:absolute;left:7737;top:8115;height:0;width:10421;" filled="f" stroked="t" coordsize="21600,21600" o:gfxdata="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MCQ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6" o:spid="_x0000_s1026" o:spt="202" type="#_x0000_t202" style="position:absolute;left:7669;top:6248;height:33762829;width:1653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b/>
                            <w:bCs w:val="0"/>
                            <w:color w:val="2683C6" w:themeColor="accent6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 w:val="0"/>
                            <w:color w:val="2683C6" w:themeColor="accent6"/>
                            <w:sz w:val="28"/>
                            <w:szCs w:val="28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-626745</wp:posOffset>
                </wp:positionH>
                <wp:positionV relativeFrom="paragraph">
                  <wp:posOffset>415290</wp:posOffset>
                </wp:positionV>
                <wp:extent cx="6697980" cy="376491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37649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32.7pt;height:296.45pt;width:527.4pt;mso-position-horizontal-relative:margin;z-index:251666432;mso-width-relative:page;mso-height-relative:page;" filled="f" stroked="f" coordsize="21600,21600" o:gfxdata="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B7s099cAAAAKAQAADwAAAAAAAAABACAAAAAiAAAAZHJzL2Rvd25yZXYueG1sUEsBAhQA&#10;FAAAAAgAh07iQBZzxP26AQAAYA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-584835</wp:posOffset>
                </wp:positionH>
                <wp:positionV relativeFrom="paragraph">
                  <wp:posOffset>-2419985</wp:posOffset>
                </wp:positionV>
                <wp:extent cx="6697980" cy="146875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14687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018.11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广州易尔通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智能科技有限公司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web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负责开发WEB后端系统和服务器端程序；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参与项目系统设计，完成软件项目的程序开发工作；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项目经理对各信息系统项目的立项、开发、实施、运维、升级等管理工作；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负责产品需求分析、设计和文档编写，以及完成直接上级领导交办的其他工作任务。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014.11-2016.11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深圳易尔通信息技术有限公司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web开发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参与公司产品的前端开发工作（包括PC、以及移动端开发）；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根据需求，分析并给出最优的前端技术解决方案并实现；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负责前端页面的开发制作和维护，配合后端开发人员实现页面、界面相关功能；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根据功能需求，定义和优化用户体验；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负责解决不同的浏览器及不同版本的兼容性问题；</w:t>
                            </w:r>
                          </w:p>
                          <w:p>
                            <w:p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-2014.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10     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厦门易尔通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软件技术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有限公司    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83C6" w:themeColor="accent6"/>
                                <w:kern w:val="24"/>
                                <w:sz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Java开发工程师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负责微信小程序/H5开发框架的日常维护、新特性开发；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根据产品需求文档，独立完成小程序/H5的整体开发和架构部署、对用户体验敏感；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负责小程序/H5上线后的代码优化和迭代开发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05pt;margin-top:-190.55pt;height:115.65pt;width:527.4pt;mso-position-horizontal-relative:margin;z-index:251662336;mso-width-relative:page;mso-height-relative:page;" filled="f" stroked="f" coordsize="21600,21600" o:gfxdata="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QRuObZAAAADQEAAA8AAAAAAAAAAQAgAAAAIgAAAGRycy9kb3ducmV2LnhtbFBL&#10;AQIUABQAAAAIAIdO4kAIc8tUvAEAAGI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018.11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广州易尔通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智能科技有限公司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web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负责开发WEB后端系统和服务器端程序；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参与项目系统设计，完成软件项目的程序开发工作；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项目经理对各信息系统项目的立项、开发、实施、运维、升级等管理工作；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负责产品需求分析、设计和文档编写，以及完成直接上级领导交办的其他工作任务。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014.11-2016.11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深圳易尔通信息技术有限公司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web开发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参与公司产品的前端开发工作（包括PC、以及移动端开发）；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根据需求，分析并给出最优的前端技术解决方案并实现；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负责前端页面的开发制作和维护，配合后端开发人员实现页面、界面相关功能；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根据功能需求，定义和优化用户体验；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负责解决不同的浏览器及不同版本的兼容性问题；</w:t>
                      </w:r>
                    </w:p>
                    <w:p>
                      <w:pPr>
                        <w:tabs>
                          <w:tab w:val="left" w:pos="720"/>
                        </w:tabs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-2014.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10     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厦门易尔通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软件技术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有限公司    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83C6" w:themeColor="accent6"/>
                          <w:kern w:val="24"/>
                          <w:sz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Java开发工程师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负责微信小程序/H5开发框架的日常维护、新特性开发；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根据产品需求文档，独立完成小程序/H5的整体开发和架构部署、对用户体验敏感；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负责小程序/H5上线后的代码优化和迭代开发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-712470</wp:posOffset>
                </wp:positionH>
                <wp:positionV relativeFrom="paragraph">
                  <wp:posOffset>88900</wp:posOffset>
                </wp:positionV>
                <wp:extent cx="6726555" cy="323151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555" cy="32315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83C6" w:themeColor="accent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1pt;margin-top:7pt;height:254.45pt;width:529.65pt;mso-position-horizontal-relative:margin;z-index:251670528;mso-width-relative:page;mso-height-relative:page;" filled="f" stroked="f" coordsize="21600,21600" o:gfxdata="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+YrfdcAAAALAQAADwAAAAAAAAABACAAAAAiAAAAZHJzL2Rvd25yZXYueG1sUEsBAhQA&#10;FAAAAAgAh07iQG8ryga6AQAAX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83C6" w:themeColor="accent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</w:p>
    <w:p>
      <w:pPr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page"/>
      </w:r>
    </w:p>
    <w:p>
      <w:pPr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-626745</wp:posOffset>
                </wp:positionH>
                <wp:positionV relativeFrom="paragraph">
                  <wp:posOffset>-793115</wp:posOffset>
                </wp:positionV>
                <wp:extent cx="6478905" cy="324294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8905" cy="3242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-62.45pt;height:255.35pt;width:510.15pt;mso-position-horizontal-relative:margin;z-index:251665408;mso-width-relative:page;mso-height-relative:page;" filled="f" stroked="f" coordsize="21600,21600" o:gfxdata="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1yCrx2gAAAAwBAAAPAAAAAAAAAAEAIAAAACIAAABkcnMvZG93bnJldi54bWxQ&#10;SwECFAAUAAAACACHTuJAfiYmCbwBAABg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-760730</wp:posOffset>
                </wp:positionH>
                <wp:positionV relativeFrom="paragraph">
                  <wp:posOffset>5511800</wp:posOffset>
                </wp:positionV>
                <wp:extent cx="6679565" cy="343408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565" cy="34340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9pt;margin-top:434pt;height:270.4pt;width:525.95pt;mso-position-horizontal-relative:margin;z-index:251671552;mso-width-relative:page;mso-height-relative:page;" filled="f" stroked="f" coordsize="21600,21600" o:gfxdata="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++IA3ZAAAADQEAAA8AAAAAAAAAAQAgAAAAIgAAAGRycy9kb3ducmV2LnhtbFBL&#10;AQIUABQAAAAIAIdO4kBUpzGxvAEAAF4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-702945</wp:posOffset>
                </wp:positionH>
                <wp:positionV relativeFrom="paragraph">
                  <wp:posOffset>2350135</wp:posOffset>
                </wp:positionV>
                <wp:extent cx="6565265" cy="331025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265" cy="3310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35pt;margin-top:185.05pt;height:260.65pt;width:516.95pt;mso-position-horizontal-relative:margin;z-index:251672576;mso-width-relative:page;mso-height-relative:page;" filled="f" stroked="f" coordsize="21600,21600" o:gfxdata="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Sr7o92QAAAAwBAAAPAAAAAAAAAAEAIAAAACIAAABkcnMvZG93bnJldi54bWxQSwEC&#10;FAAUAAAACACHTuJAEfmY7boBAABg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w:br w:type="textWrapping"/>
      </w:r>
      <w:r>
        <w:rPr>
          <w:rFonts w:ascii="宋体" w:hAnsi="宋体" w:cs="宋体"/>
          <w:b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-894080</wp:posOffset>
                </wp:positionH>
                <wp:positionV relativeFrom="paragraph">
                  <wp:posOffset>58420</wp:posOffset>
                </wp:positionV>
                <wp:extent cx="6697980" cy="12922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1292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276" w:lineRule="auto"/>
                              <w:ind w:left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kern w:val="24"/>
                                <w:sz w:val="2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4pt;margin-top:4.6pt;height:101.75pt;width:527.4pt;mso-position-horizontal-relative:margin;z-index:251663360;mso-width-relative:page;mso-height-relative:page;" filled="f" stroked="f" coordsize="21600,21600" o:gfxdata="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cctd7XAAAACgEAAA8AAAAAAAAAAQAgAAAAIgAAAGRycy9kb3ducmV2LnhtbFBLAQIUABQA&#10;AAAIAIdO4kDA0XQNuAEAAF4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spacing w:line="276" w:lineRule="auto"/>
                        <w:ind w:leftChars="0"/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kern w:val="24"/>
                          <w:sz w:val="22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48872775</wp:posOffset>
                </wp:positionH>
                <wp:positionV relativeFrom="paragraph">
                  <wp:posOffset>0</wp:posOffset>
                </wp:positionV>
                <wp:extent cx="6673215" cy="314325"/>
                <wp:effectExtent l="0" t="0" r="0" b="0"/>
                <wp:wrapNone/>
                <wp:docPr id="6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215" cy="314325"/>
                          <a:chOff x="7669" y="6248"/>
                          <a:chExt cx="10509" cy="721265"/>
                        </a:xfrm>
                      </wpg:grpSpPr>
                      <wps:wsp>
                        <wps:cNvPr id="8" name="直接连接符 38"/>
                        <wps:cNvCnPr/>
                        <wps:spPr>
                          <a:xfrm>
                            <a:off x="7757" y="8184"/>
                            <a:ext cx="10421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文本框 76"/>
                        <wps:cNvSpPr txBox="1"/>
                        <wps:spPr>
                          <a:xfrm>
                            <a:off x="7669" y="6248"/>
                            <a:ext cx="1653" cy="721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336" w:lineRule="exact"/>
                                <w:rPr>
                                  <w:rFonts w:hint="eastAsia" w:eastAsia="宋体"/>
                                  <w:color w:val="2683C6" w:themeColor="accent6"/>
                                  <w:lang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Cs/>
                                  <w:color w:val="2683C6" w:themeColor="accent6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3848.25pt;margin-top:0pt;height:24.75pt;width:525.45pt;z-index:251664384;mso-width-relative:page;mso-height-relative:page;" coordorigin="7669,6248" coordsize="10509,721265" o:gfxdata="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X8/s&#10;r9sAAAAMAQAADwAAAAAAAAABACAAAAAiAAAAZHJzL2Rvd25yZXYueG1sUEsBAhQAFAAAAAgAh07i&#10;QOOtbE8DAwAA1AYAAA4AAAAAAAAAAQAgAAAAKgEAAGRycy9lMm9Eb2MueG1sUEsFBgAAAAAGAAYA&#10;WQEAAJ8GAAAAAA==&#10;">
                <o:lock v:ext="edit" aspectratio="f"/>
                <v:line id="直接连接符 38" o:spid="_x0000_s1026" o:spt="20" style="position:absolute;left:7757;top:8184;height:0;width:10421;" filled="f" stroked="t" coordsize="21600,21600" o:gfxdata="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Mn1y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808080" joinstyle="miter"/>
                  <v:imagedata o:title=""/>
                  <o:lock v:ext="edit" aspectratio="f"/>
                </v:line>
                <v:shape id="文本框 76" o:spid="_x0000_s1026" o:spt="202" type="#_x0000_t202" style="position:absolute;left:7669;top:6248;height:721265;width:1653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spacing w:before="0" w:beforeAutospacing="0" w:after="0" w:afterAutospacing="0" w:line="336" w:lineRule="exact"/>
                          <w:rPr>
                            <w:rFonts w:hint="eastAsia" w:eastAsia="宋体"/>
                            <w:color w:val="2683C6" w:themeColor="accent6"/>
                            <w:lang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Cs/>
                            <w:color w:val="2683C6" w:themeColor="accent6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raditional Arabic">
    <w:altName w:val="Times New Roman"/>
    <w:panose1 w:val="02020603050405020304"/>
    <w:charset w:val="00"/>
    <w:family w:val="roman"/>
    <w:pitch w:val="default"/>
    <w:sig w:usb0="00000000" w:usb1="00000000" w:usb2="00000008" w:usb3="00000000" w:csb0="00000041" w:csb1="200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82C6F"/>
    <w:multiLevelType w:val="multilevel"/>
    <w:tmpl w:val="84E82C6F"/>
    <w:lvl w:ilvl="0" w:tentative="0">
      <w:start w:val="1"/>
      <w:numFmt w:val="bullet"/>
      <w:suff w:val="space"/>
      <w:lvlText w:val=""/>
      <w:lvlJc w:val="left"/>
      <w:pPr>
        <w:tabs>
          <w:tab w:val="left" w:pos="420"/>
        </w:tabs>
        <w:ind w:left="0" w:firstLine="400"/>
      </w:pPr>
      <w:rPr>
        <w:rFonts w:hint="default" w:ascii="Wingdings" w:hAnsi="Wingdings" w:eastAsia="宋体" w:cs="Wingdings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9903FE70"/>
    <w:multiLevelType w:val="multilevel"/>
    <w:tmpl w:val="9903FE70"/>
    <w:lvl w:ilvl="0" w:tentative="0">
      <w:start w:val="1"/>
      <w:numFmt w:val="bullet"/>
      <w:suff w:val="space"/>
      <w:lvlText w:val=""/>
      <w:lvlJc w:val="left"/>
      <w:pPr>
        <w:tabs>
          <w:tab w:val="left" w:pos="420"/>
        </w:tabs>
        <w:ind w:left="20" w:firstLine="400"/>
      </w:pPr>
      <w:rPr>
        <w:rFonts w:hint="default" w:ascii="Wingdings" w:hAnsi="Wingdings" w:eastAsia="宋体" w:cs="Wingdings"/>
      </w:rPr>
    </w:lvl>
    <w:lvl w:ilvl="1" w:tentative="0">
      <w:start w:val="1"/>
      <w:numFmt w:val="decimal"/>
      <w:suff w:val="nothing"/>
      <w:lvlText w:val="%2．"/>
      <w:lvlJc w:val="left"/>
      <w:pPr>
        <w:ind w:left="2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2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2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2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2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2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20" w:firstLine="402"/>
      </w:pPr>
      <w:rPr>
        <w:rFonts w:hint="eastAsia"/>
      </w:rPr>
    </w:lvl>
  </w:abstractNum>
  <w:abstractNum w:abstractNumId="2">
    <w:nsid w:val="ECD50350"/>
    <w:multiLevelType w:val="multilevel"/>
    <w:tmpl w:val="ECD50350"/>
    <w:lvl w:ilvl="0" w:tentative="0">
      <w:start w:val="1"/>
      <w:numFmt w:val="bullet"/>
      <w:suff w:val="space"/>
      <w:lvlText w:val=""/>
      <w:lvlJc w:val="left"/>
      <w:pPr>
        <w:tabs>
          <w:tab w:val="left" w:pos="420"/>
        </w:tabs>
        <w:ind w:left="440" w:firstLine="400"/>
      </w:pPr>
      <w:rPr>
        <w:rFonts w:hint="default" w:ascii="Wingdings" w:hAnsi="Wingdings" w:eastAsia="宋体" w:cs="Wingdings"/>
      </w:rPr>
    </w:lvl>
    <w:lvl w:ilvl="1" w:tentative="0">
      <w:start w:val="1"/>
      <w:numFmt w:val="decimal"/>
      <w:suff w:val="nothing"/>
      <w:lvlText w:val="%2．"/>
      <w:lvlJc w:val="left"/>
      <w:pPr>
        <w:ind w:left="44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44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44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44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44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44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44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440" w:firstLine="402"/>
      </w:pPr>
      <w:rPr>
        <w:rFonts w:hint="eastAsia"/>
      </w:rPr>
    </w:lvl>
  </w:abstractNum>
  <w:abstractNum w:abstractNumId="3">
    <w:nsid w:val="EEA9F55A"/>
    <w:multiLevelType w:val="multilevel"/>
    <w:tmpl w:val="EEA9F55A"/>
    <w:lvl w:ilvl="0" w:tentative="0">
      <w:start w:val="1"/>
      <w:numFmt w:val="bullet"/>
      <w:suff w:val="space"/>
      <w:lvlText w:val=""/>
      <w:lvlJc w:val="left"/>
      <w:pPr>
        <w:tabs>
          <w:tab w:val="left" w:pos="420"/>
        </w:tabs>
        <w:ind w:left="0" w:firstLine="400"/>
      </w:pPr>
      <w:rPr>
        <w:rFonts w:hint="default" w:ascii="Wingdings" w:hAnsi="Wingdings" w:eastAsia="宋体" w:cs="Wingdings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4">
    <w:nsid w:val="466E3A51"/>
    <w:multiLevelType w:val="multilevel"/>
    <w:tmpl w:val="466E3A5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E17DDB5"/>
    <w:multiLevelType w:val="multilevel"/>
    <w:tmpl w:val="4E17DDB5"/>
    <w:lvl w:ilvl="0" w:tentative="0">
      <w:start w:val="1"/>
      <w:numFmt w:val="bullet"/>
      <w:suff w:val="space"/>
      <w:lvlText w:val=""/>
      <w:lvlJc w:val="left"/>
      <w:pPr>
        <w:tabs>
          <w:tab w:val="left" w:pos="420"/>
        </w:tabs>
        <w:ind w:left="440" w:firstLine="400"/>
      </w:pPr>
      <w:rPr>
        <w:rFonts w:hint="default" w:ascii="Wingdings" w:hAnsi="Wingdings" w:eastAsia="宋体" w:cs="Wingdings"/>
      </w:rPr>
    </w:lvl>
    <w:lvl w:ilvl="1" w:tentative="0">
      <w:start w:val="1"/>
      <w:numFmt w:val="decimal"/>
      <w:suff w:val="nothing"/>
      <w:lvlText w:val="%2．"/>
      <w:lvlJc w:val="left"/>
      <w:pPr>
        <w:ind w:left="44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44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44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440" w:firstLine="402"/>
      </w:pPr>
      <w:rPr>
        <w:rFonts w:hint="eastAsia"/>
      </w:rPr>
    </w:lvl>
    <w:lvl w:ilvl="5" w:tentative="0">
      <w:start w:val="1"/>
      <w:numFmt w:val="upperLetter"/>
      <w:suff w:val="nothing"/>
      <w:lvlText w:val="%6．"/>
      <w:lvlJc w:val="left"/>
      <w:pPr>
        <w:ind w:left="44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44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44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pPr>
        <w:ind w:left="440" w:firstLine="402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displayBackgroundShape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A3632"/>
    <w:rsid w:val="000871AD"/>
    <w:rsid w:val="000A33ED"/>
    <w:rsid w:val="000C74FA"/>
    <w:rsid w:val="00107FA3"/>
    <w:rsid w:val="00127B2D"/>
    <w:rsid w:val="00172F5E"/>
    <w:rsid w:val="001844CA"/>
    <w:rsid w:val="00194A01"/>
    <w:rsid w:val="001E0635"/>
    <w:rsid w:val="00222D5B"/>
    <w:rsid w:val="00240062"/>
    <w:rsid w:val="002562FF"/>
    <w:rsid w:val="00264609"/>
    <w:rsid w:val="002F418E"/>
    <w:rsid w:val="002F65B8"/>
    <w:rsid w:val="0039235A"/>
    <w:rsid w:val="003C139A"/>
    <w:rsid w:val="003C7795"/>
    <w:rsid w:val="003D2D6C"/>
    <w:rsid w:val="003F0E85"/>
    <w:rsid w:val="00434612"/>
    <w:rsid w:val="00435804"/>
    <w:rsid w:val="00446922"/>
    <w:rsid w:val="004804BC"/>
    <w:rsid w:val="00496937"/>
    <w:rsid w:val="0052422E"/>
    <w:rsid w:val="0054526E"/>
    <w:rsid w:val="00551463"/>
    <w:rsid w:val="0056341C"/>
    <w:rsid w:val="00601E08"/>
    <w:rsid w:val="00614678"/>
    <w:rsid w:val="00625432"/>
    <w:rsid w:val="0067339D"/>
    <w:rsid w:val="00683492"/>
    <w:rsid w:val="006C3F5B"/>
    <w:rsid w:val="006F3689"/>
    <w:rsid w:val="006F38E0"/>
    <w:rsid w:val="00735F5E"/>
    <w:rsid w:val="00736361"/>
    <w:rsid w:val="00744D3D"/>
    <w:rsid w:val="00745FE3"/>
    <w:rsid w:val="0078315D"/>
    <w:rsid w:val="007B7392"/>
    <w:rsid w:val="007D09C1"/>
    <w:rsid w:val="00814A1F"/>
    <w:rsid w:val="00821CB7"/>
    <w:rsid w:val="00834DF7"/>
    <w:rsid w:val="00844361"/>
    <w:rsid w:val="00845313"/>
    <w:rsid w:val="00846AE6"/>
    <w:rsid w:val="00871479"/>
    <w:rsid w:val="008C1A2E"/>
    <w:rsid w:val="008F6010"/>
    <w:rsid w:val="00926F57"/>
    <w:rsid w:val="0094776D"/>
    <w:rsid w:val="009541FD"/>
    <w:rsid w:val="00965748"/>
    <w:rsid w:val="009A301B"/>
    <w:rsid w:val="009A3ECA"/>
    <w:rsid w:val="009C7BB4"/>
    <w:rsid w:val="009F143B"/>
    <w:rsid w:val="00A579DF"/>
    <w:rsid w:val="00B44637"/>
    <w:rsid w:val="00B452E7"/>
    <w:rsid w:val="00B912A4"/>
    <w:rsid w:val="00BA356C"/>
    <w:rsid w:val="00BE4726"/>
    <w:rsid w:val="00C26B74"/>
    <w:rsid w:val="00C50145"/>
    <w:rsid w:val="00C63B88"/>
    <w:rsid w:val="00C66DFB"/>
    <w:rsid w:val="00C90DFE"/>
    <w:rsid w:val="00CB6873"/>
    <w:rsid w:val="00CC3FFE"/>
    <w:rsid w:val="00D00489"/>
    <w:rsid w:val="00D02F83"/>
    <w:rsid w:val="00D25F40"/>
    <w:rsid w:val="00D703C5"/>
    <w:rsid w:val="00D77AA6"/>
    <w:rsid w:val="00D9105E"/>
    <w:rsid w:val="00DA5B3A"/>
    <w:rsid w:val="00DE47AE"/>
    <w:rsid w:val="00DF0021"/>
    <w:rsid w:val="00E204AA"/>
    <w:rsid w:val="00E61013"/>
    <w:rsid w:val="00E74B22"/>
    <w:rsid w:val="00E91E65"/>
    <w:rsid w:val="00EB0C7F"/>
    <w:rsid w:val="00EC79FD"/>
    <w:rsid w:val="00ED4728"/>
    <w:rsid w:val="00ED5077"/>
    <w:rsid w:val="00F1054A"/>
    <w:rsid w:val="00FD0058"/>
    <w:rsid w:val="01AB4715"/>
    <w:rsid w:val="02B17C8D"/>
    <w:rsid w:val="03791151"/>
    <w:rsid w:val="040F6C10"/>
    <w:rsid w:val="05D62603"/>
    <w:rsid w:val="064A64C4"/>
    <w:rsid w:val="06DF5C79"/>
    <w:rsid w:val="08463DC8"/>
    <w:rsid w:val="0CEB5618"/>
    <w:rsid w:val="0EF154B1"/>
    <w:rsid w:val="10B215CD"/>
    <w:rsid w:val="1136411D"/>
    <w:rsid w:val="11DD2705"/>
    <w:rsid w:val="137F170A"/>
    <w:rsid w:val="15A42C76"/>
    <w:rsid w:val="1818685C"/>
    <w:rsid w:val="198E1319"/>
    <w:rsid w:val="19E013DD"/>
    <w:rsid w:val="1B9832DF"/>
    <w:rsid w:val="1BA65C5D"/>
    <w:rsid w:val="1BF94059"/>
    <w:rsid w:val="1E3659B1"/>
    <w:rsid w:val="1E601550"/>
    <w:rsid w:val="1E7841A3"/>
    <w:rsid w:val="201663AA"/>
    <w:rsid w:val="26C363C3"/>
    <w:rsid w:val="26F972C7"/>
    <w:rsid w:val="28F01B1C"/>
    <w:rsid w:val="2A683767"/>
    <w:rsid w:val="2A907CFF"/>
    <w:rsid w:val="2C9A3632"/>
    <w:rsid w:val="31063B48"/>
    <w:rsid w:val="33FF16C7"/>
    <w:rsid w:val="38B066D0"/>
    <w:rsid w:val="3A057A35"/>
    <w:rsid w:val="3C7504C0"/>
    <w:rsid w:val="3E474361"/>
    <w:rsid w:val="40DD6F80"/>
    <w:rsid w:val="4466390E"/>
    <w:rsid w:val="48842F0B"/>
    <w:rsid w:val="4ABC25E0"/>
    <w:rsid w:val="4AC14AAB"/>
    <w:rsid w:val="4D3D0C4D"/>
    <w:rsid w:val="508D1B17"/>
    <w:rsid w:val="52354BC1"/>
    <w:rsid w:val="53175746"/>
    <w:rsid w:val="584670BE"/>
    <w:rsid w:val="5AAC5A8F"/>
    <w:rsid w:val="63D24F12"/>
    <w:rsid w:val="6A335DAF"/>
    <w:rsid w:val="6A7C7BB0"/>
    <w:rsid w:val="6B5966CF"/>
    <w:rsid w:val="6BCC260F"/>
    <w:rsid w:val="6D553B61"/>
    <w:rsid w:val="6D7C4543"/>
    <w:rsid w:val="6E55706E"/>
    <w:rsid w:val="71002454"/>
    <w:rsid w:val="73D61E11"/>
    <w:rsid w:val="7500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unhideWhenUsed/>
    <w:qFormat/>
    <w:uiPriority w:val="99"/>
    <w:rPr>
      <w:color w:val="0563C1"/>
      <w:u w:val="single"/>
    </w:rPr>
  </w:style>
  <w:style w:type="character" w:customStyle="1" w:styleId="10">
    <w:name w:val="页眉 字符"/>
    <w:basedOn w:val="7"/>
    <w:link w:val="4"/>
    <w:qFormat/>
    <w:uiPriority w:val="99"/>
    <w:rPr>
      <w:rFonts w:ascii="Times New Roman" w:hAnsi="Times New Roman"/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</w:pPr>
    <w:rPr>
      <w:rFonts w:ascii="Times New Roman" w:hAnsi="Times New Roman"/>
      <w:szCs w:val="20"/>
    </w:rPr>
  </w:style>
  <w:style w:type="character" w:customStyle="1" w:styleId="12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3">
    <w:name w:val="line141"/>
    <w:qFormat/>
    <w:uiPriority w:val="0"/>
    <w:rPr>
      <w:spacing w:val="2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7714;&#32844;&#31616;&#21382;&#31616;&#27905;&#31616;&#21382;&#20010;&#24615;&#31616;&#21382;&#21019;&#24847;&#31616;&#21382;123.docx" TargetMode="External"/></Relationships>
</file>

<file path=word/theme/theme1.xml><?xml version="1.0" encoding="utf-8"?>
<a:theme xmlns:a="http://schemas.openxmlformats.org/drawingml/2006/main" name="Office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简历-七芒星简历求职简历简洁简历个性简历创意简历123.docx</Template>
  <Pages>1</Pages>
  <Words>2</Words>
  <Characters>17</Characters>
  <Lines>1</Lines>
  <Paragraphs>1</Paragraphs>
  <TotalTime>5</TotalTime>
  <ScaleCrop>false</ScaleCrop>
  <LinksUpToDate>false</LinksUpToDate>
  <CharactersWithSpaces>18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2017-07-02T12:23:00Z</dcterms:created>
  <dc:creator>kedao</dc:creator>
  <cp:lastModifiedBy>张博文</cp:lastModifiedBy>
  <cp:lastPrinted>2018-11-24T02:07:00Z</cp:lastPrinted>
  <dcterms:modified xsi:type="dcterms:W3CDTF">2021-08-06T13:31:57Z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A6AD7292D20B4F63B6CAE725F8445336</vt:lpwstr>
  </property>
</Properties>
</file>